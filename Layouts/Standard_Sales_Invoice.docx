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DB3913" w:rsidR="00D54DEE" w:rsidP="00E271C9" w:rsidRDefault="00D54DEE">
      <w:pPr>
        <w:spacing w:after="0" w:line="1200" w:lineRule="exact"/>
        <w:rPr>
          <w:sz w:val="12"/>
          <w:szCs w:val="12"/>
        </w:rPr>
      </w:pPr>
      <w:bookmarkStart w:name="_GoBack" w:id="0"/>
    </w:p>
    <w:tbl>
      <w:tblPr>
        <w:tblW w:w="10260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0"/>
        <w:gridCol w:w="3688"/>
        <w:gridCol w:w="1701"/>
        <w:gridCol w:w="133"/>
        <w:gridCol w:w="859"/>
        <w:gridCol w:w="709"/>
        <w:gridCol w:w="380"/>
        <w:gridCol w:w="212"/>
        <w:gridCol w:w="1588"/>
      </w:tblGrid>
      <w:tr w:rsidRPr="00E271C9" w:rsidR="000B22DC" w:rsidTr="009529EF">
        <w:trPr>
          <w:trHeight w:val="546"/>
        </w:trPr>
        <w:bookmarkEnd w:displacedByCustomXml="next" w:id="0"/>
        <w:sdt>
          <w:sdtPr>
            <w:rPr>
              <w:rFonts w:ascii="Verdana" w:hAnsi="Verdana"/>
              <w:szCs w:val="18"/>
            </w:rPr>
            <w:id w:val="21995100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Line[1]/ns0:Qty_Lbl[1]" w:storeItemID="{0170F0DF-CFF2-49D0-8723-A5AD8273270D}"/>
          </w:sdtPr>
          <w:sdtEndPr/>
          <w:sdtContent>
            <w:tc>
              <w:tcPr>
                <w:tcW w:w="990" w:type="dxa"/>
                <w:tcBorders>
                  <w:bottom w:val="single" w:color="A6A6A6" w:themeColor="background1" w:themeShade="A6" w:sz="4" w:space="0"/>
                </w:tcBorders>
                <w:vAlign w:val="bottom"/>
              </w:tcPr>
              <w:p w:rsidRPr="00E271C9" w:rsidR="000B22DC" w:rsidP="006F114F" w:rsidRDefault="008D602A">
                <w:pPr>
                  <w:pStyle w:val="Heading1"/>
                  <w:spacing w:after="240"/>
                  <w:rPr>
                    <w:rFonts w:ascii="Verdana" w:hAnsi="Verdana"/>
                    <w:szCs w:val="18"/>
                  </w:rPr>
                </w:pPr>
                <w:proofErr w:type="spellStart"/>
                <w:r>
                  <w:rPr>
                    <w:rFonts w:ascii="Verdana" w:hAnsi="Verdana"/>
                    <w:szCs w:val="18"/>
                  </w:rPr>
                  <w:t>Qty_Lbl</w:t>
                </w:r>
                <w:proofErr w:type="spellEnd"/>
              </w:p>
            </w:tc>
          </w:sdtContent>
        </w:sdt>
        <w:sdt>
          <w:sdtPr>
            <w:rPr>
              <w:rFonts w:ascii="Verdana" w:hAnsi="Verdana"/>
              <w:szCs w:val="18"/>
            </w:rPr>
            <w:alias w:val="#Nav: /Header/Line/Description_Line_Lbl"/>
            <w:tag w:val="#Nav: Standard_Sales_Invoice/1306"/>
            <w:id w:val="1545399846"/>
            <w:placeholder>
              <w:docPart w:val="EDB0FAF7F08748F9BE8009C4AB8F8BD3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3688" w:type="dxa"/>
                <w:tcBorders>
                  <w:bottom w:val="single" w:color="A6A6A6" w:themeColor="background1" w:themeShade="A6" w:sz="4" w:space="0"/>
                </w:tcBorders>
                <w:vAlign w:val="bottom"/>
              </w:tcPr>
              <w:p w:rsidRPr="00E271C9" w:rsidR="000B22DC" w:rsidP="000B22DC" w:rsidRDefault="00BD0295">
                <w:pPr>
                  <w:pStyle w:val="Heading1"/>
                  <w:spacing w:after="240"/>
                  <w:rPr>
                    <w:rFonts w:ascii="Verdana" w:hAnsi="Verdana"/>
                    <w:szCs w:val="18"/>
                  </w:rPr>
                </w:pPr>
                <w:r w:rsidRPr="00E271C9">
                  <w:rPr>
                    <w:rFonts w:ascii="Verdana" w:hAnsi="Verdana"/>
                    <w:szCs w:val="18"/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rPr>
              <w:rFonts w:ascii="Verdana" w:hAnsi="Verdana"/>
              <w:szCs w:val="18"/>
            </w:rPr>
            <w:id w:val="-1863580909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Line[1]/ns0:Price_Lbl[1]" w:storeItemID="{0170F0DF-CFF2-49D0-8723-A5AD8273270D}"/>
          </w:sdtPr>
          <w:sdtEndPr/>
          <w:sdtContent>
            <w:tc>
              <w:tcPr>
                <w:tcW w:w="1701" w:type="dxa"/>
                <w:tcBorders>
                  <w:bottom w:val="single" w:color="A6A6A6" w:themeColor="background1" w:themeShade="A6" w:sz="4" w:space="0"/>
                </w:tcBorders>
                <w:vAlign w:val="bottom"/>
              </w:tcPr>
              <w:p w:rsidRPr="00E271C9" w:rsidR="000B22DC" w:rsidP="00B557AB" w:rsidRDefault="008D602A">
                <w:pPr>
                  <w:pStyle w:val="Heading1"/>
                  <w:spacing w:after="240"/>
                  <w:jc w:val="right"/>
                  <w:rPr>
                    <w:rFonts w:ascii="Verdana" w:hAnsi="Verdana"/>
                    <w:szCs w:val="18"/>
                  </w:rPr>
                </w:pPr>
                <w:proofErr w:type="spellStart"/>
                <w:r>
                  <w:rPr>
                    <w:rFonts w:ascii="Verdana" w:hAnsi="Verdana"/>
                    <w:szCs w:val="18"/>
                  </w:rPr>
                  <w:t>Price_Lbl</w:t>
                </w:r>
                <w:proofErr w:type="spellEnd"/>
              </w:p>
            </w:tc>
          </w:sdtContent>
        </w:sdt>
        <w:sdt>
          <w:sdtPr>
            <w:rPr>
              <w:rFonts w:ascii="Verdana" w:hAnsi="Verdana"/>
              <w:szCs w:val="18"/>
            </w:rPr>
            <w:id w:val="-141376895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Line[1]/ns0:PricePer_Lbl[1]" w:storeItemID="{0170F0DF-CFF2-49D0-8723-A5AD8273270D}"/>
          </w:sdtPr>
          <w:sdtEndPr/>
          <w:sdtContent>
            <w:tc>
              <w:tcPr>
                <w:tcW w:w="992" w:type="dxa"/>
                <w:gridSpan w:val="2"/>
                <w:tcBorders>
                  <w:bottom w:val="single" w:color="A6A6A6" w:themeColor="background1" w:themeShade="A6" w:sz="4" w:space="0"/>
                </w:tcBorders>
                <w:vAlign w:val="bottom"/>
              </w:tcPr>
              <w:p w:rsidRPr="00E271C9" w:rsidR="000B22DC" w:rsidP="00BD0295" w:rsidRDefault="008D602A">
                <w:pPr>
                  <w:pStyle w:val="Heading1"/>
                  <w:spacing w:after="240"/>
                  <w:rPr>
                    <w:rFonts w:ascii="Verdana" w:hAnsi="Verdana"/>
                    <w:szCs w:val="18"/>
                  </w:rPr>
                </w:pPr>
                <w:proofErr w:type="spellStart"/>
                <w:r>
                  <w:rPr>
                    <w:rFonts w:ascii="Verdana" w:hAnsi="Verdana"/>
                    <w:szCs w:val="18"/>
                  </w:rPr>
                  <w:t>PricePer_Lbl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6A6A6" w:themeColor="background1" w:themeShade="A6" w:sz="4" w:space="0"/>
            </w:tcBorders>
            <w:vAlign w:val="bottom"/>
          </w:tcPr>
          <w:p w:rsidRPr="00E271C9" w:rsidR="000B22DC" w:rsidP="00E8574F" w:rsidRDefault="000B22DC">
            <w:pPr>
              <w:pStyle w:val="Heading1"/>
              <w:spacing w:after="240"/>
              <w:rPr>
                <w:rFonts w:ascii="Verdana" w:hAnsi="Verdana"/>
                <w:szCs w:val="18"/>
              </w:rPr>
            </w:pPr>
          </w:p>
        </w:tc>
        <w:tc>
          <w:tcPr>
            <w:tcW w:w="380" w:type="dxa"/>
            <w:tcBorders>
              <w:bottom w:val="single" w:color="A6A6A6" w:themeColor="background1" w:themeShade="A6" w:sz="4" w:space="0"/>
            </w:tcBorders>
            <w:vAlign w:val="bottom"/>
          </w:tcPr>
          <w:p w:rsidRPr="00E271C9" w:rsidR="000B22DC" w:rsidP="00B7674D" w:rsidRDefault="000B22DC">
            <w:pPr>
              <w:pStyle w:val="Heading1"/>
              <w:spacing w:after="240"/>
              <w:rPr>
                <w:rFonts w:ascii="Verdana" w:hAnsi="Verdana"/>
                <w:szCs w:val="18"/>
              </w:rPr>
            </w:pPr>
          </w:p>
        </w:tc>
        <w:sdt>
          <w:sdtPr>
            <w:rPr>
              <w:rFonts w:ascii="Verdana" w:hAnsi="Verdana"/>
              <w:szCs w:val="18"/>
            </w:rPr>
            <w:alias w:val="#Nav: /Header/Line/LineAmount_Line_Lbl"/>
            <w:tag w:val="#Nav: Standard_Sales_Invoice/1306"/>
            <w:id w:val="1532234539"/>
            <w:placeholder>
              <w:docPart w:val="1183C2E8986D461A977B4E96CDEE606E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800" w:type="dxa"/>
                <w:gridSpan w:val="2"/>
                <w:tcBorders>
                  <w:bottom w:val="single" w:color="A6A6A6" w:themeColor="background1" w:themeShade="A6" w:sz="4" w:space="0"/>
                </w:tcBorders>
                <w:tcMar>
                  <w:right w:w="0" w:type="dxa"/>
                </w:tcMar>
                <w:vAlign w:val="bottom"/>
              </w:tcPr>
              <w:p w:rsidRPr="00E271C9" w:rsidR="000B22DC" w:rsidP="00B557AB" w:rsidRDefault="000B22DC">
                <w:pPr>
                  <w:pStyle w:val="Heading1"/>
                  <w:spacing w:after="240"/>
                  <w:ind w:left="505"/>
                  <w:jc w:val="right"/>
                  <w:rPr>
                    <w:rFonts w:ascii="Verdana" w:hAnsi="Verdana"/>
                    <w:szCs w:val="18"/>
                  </w:rPr>
                </w:pPr>
                <w:r w:rsidRPr="00E271C9">
                  <w:rPr>
                    <w:rFonts w:ascii="Verdana" w:hAnsi="Verdana"/>
                    <w:szCs w:val="18"/>
                    <w:lang w:val="da-DK"/>
                  </w:rPr>
                  <w:t>LineAmount_Line_Lbl</w:t>
                </w:r>
              </w:p>
            </w:tc>
          </w:sdtContent>
        </w:sdt>
      </w:tr>
      <w:tr w:rsidRPr="00E271C9" w:rsidR="000B22DC" w:rsidTr="009529EF">
        <w:trPr>
          <w:trHeight w:val="182"/>
        </w:trPr>
        <w:tc>
          <w:tcPr>
            <w:tcW w:w="990" w:type="dxa"/>
            <w:tcBorders>
              <w:top w:val="single" w:color="A6A6A6" w:themeColor="background1" w:themeShade="A6" w:sz="4" w:space="0"/>
            </w:tcBorders>
          </w:tcPr>
          <w:p w:rsidRPr="00E271C9" w:rsidR="000B22DC" w:rsidP="00BD0295" w:rsidRDefault="000B22DC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88" w:type="dxa"/>
            <w:tcBorders>
              <w:top w:val="single" w:color="A6A6A6" w:themeColor="background1" w:themeShade="A6" w:sz="4" w:space="0"/>
            </w:tcBorders>
          </w:tcPr>
          <w:p w:rsidRPr="00E271C9" w:rsidR="000B22DC" w:rsidP="000B22DC" w:rsidRDefault="000B22DC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color="A6A6A6" w:themeColor="background1" w:themeShade="A6" w:sz="4" w:space="0"/>
            </w:tcBorders>
          </w:tcPr>
          <w:p w:rsidRPr="00E271C9" w:rsidR="000B22DC" w:rsidP="00B557AB" w:rsidRDefault="000B22DC">
            <w:pPr>
              <w:spacing w:after="0"/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color="A6A6A6" w:themeColor="background1" w:themeShade="A6" w:sz="4" w:space="0"/>
            </w:tcBorders>
          </w:tcPr>
          <w:p w:rsidRPr="00E271C9" w:rsidR="000B22DC" w:rsidP="00BD0295" w:rsidRDefault="000B22DC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A6A6A6" w:themeColor="background1" w:themeShade="A6" w:sz="4" w:space="0"/>
            </w:tcBorders>
          </w:tcPr>
          <w:p w:rsidRPr="00E271C9" w:rsidR="000B22DC" w:rsidP="00E8574F" w:rsidRDefault="000B22DC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single" w:color="A6A6A6" w:themeColor="background1" w:themeShade="A6" w:sz="4" w:space="0"/>
            </w:tcBorders>
          </w:tcPr>
          <w:p w:rsidRPr="00E271C9" w:rsidR="000B22DC" w:rsidP="000B22DC" w:rsidRDefault="000B22DC">
            <w:p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tcBorders>
              <w:top w:val="single" w:color="A6A6A6" w:themeColor="background1" w:themeShade="A6" w:sz="4" w:space="0"/>
            </w:tcBorders>
            <w:tcMar>
              <w:right w:w="0" w:type="dxa"/>
            </w:tcMar>
          </w:tcPr>
          <w:p w:rsidRPr="00E271C9" w:rsidR="000B22DC" w:rsidP="00B557AB" w:rsidRDefault="000B22DC">
            <w:pPr>
              <w:spacing w:after="0"/>
              <w:jc w:val="right"/>
              <w:rPr>
                <w:rFonts w:ascii="Verdana" w:hAnsi="Verdana"/>
                <w:sz w:val="16"/>
                <w:szCs w:val="16"/>
              </w:rPr>
            </w:pPr>
          </w:p>
        </w:tc>
      </w:tr>
      <w:sdt>
        <w:sdtPr>
          <w:rPr>
            <w:rFonts w:ascii="Verdana" w:hAnsi="Verdana"/>
            <w:b/>
            <w:bCs/>
            <w:sz w:val="16"/>
            <w:szCs w:val="16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Verdana" w:hAnsi="Verdana"/>
                <w:b/>
                <w:bCs/>
                <w:sz w:val="16"/>
                <w:szCs w:val="16"/>
              </w:rPr>
              <w:id w:val="872800820"/>
              <w:placeholder>
                <w:docPart w:val="4037E0058ADB45F4ACD22D0CC136E84C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E271C9" w:rsidR="000B22DC" w:rsidTr="009529EF">
                <w:trPr>
                  <w:trHeight w:val="227"/>
                </w:trPr>
                <w:sdt>
                  <w:sdtPr>
                    <w:rPr>
                      <w:rFonts w:ascii="Verdana" w:hAnsi="Verdana"/>
                      <w:b/>
                      <w:bCs/>
                      <w:sz w:val="16"/>
                      <w:szCs w:val="16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AC424EBB622B4C8FB224E1265AA47651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990" w:type="dxa"/>
                      </w:tcPr>
                      <w:p w:rsidRPr="00E271C9" w:rsidR="000B22DC" w:rsidP="008D602A" w:rsidRDefault="00BD0295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bCs/>
                            <w:sz w:val="16"/>
                            <w:szCs w:val="16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AFFF75CB9F9447708822D4DC87BC6A46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3688" w:type="dxa"/>
                      </w:tcPr>
                      <w:p w:rsidRPr="00E271C9" w:rsidR="000B22DC" w:rsidP="008D602A" w:rsidRDefault="00BD0295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E271C9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F7A5564E571043DD9ECAAB2F8DC6C117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E271C9" w:rsidR="000B22DC" w:rsidP="008D602A" w:rsidRDefault="00BD0295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E271C9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B6F1F5FCE7848AF8B7FABC8CE9DBEF1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92" w:type="dxa"/>
                        <w:gridSpan w:val="2"/>
                      </w:tcPr>
                      <w:p w:rsidRPr="00E271C9" w:rsidR="000B22DC" w:rsidP="008D602A" w:rsidRDefault="00BD0295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E271C9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92D13D8E8DB74720B0899B7F519F40E6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E271C9" w:rsidR="000B22DC" w:rsidP="008D602A" w:rsidRDefault="000B22DC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E271C9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tc>
                  <w:tcPr>
                    <w:tcW w:w="380" w:type="dxa"/>
                  </w:tcPr>
                  <w:p w:rsidRPr="00E271C9" w:rsidR="000B22DC" w:rsidP="00AF5CA1" w:rsidRDefault="000B22DC">
                    <w:pPr>
                      <w:rPr>
                        <w:rFonts w:ascii="Verdana" w:hAnsi="Verdana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F58D39C1942B4B28876ECB255DCC85D8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800" w:type="dxa"/>
                        <w:gridSpan w:val="2"/>
                        <w:tcMar>
                          <w:right w:w="0" w:type="dxa"/>
                        </w:tcMar>
                      </w:tcPr>
                      <w:p w:rsidRPr="00E271C9" w:rsidR="000B22DC" w:rsidP="008D602A" w:rsidRDefault="000B22DC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E271C9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E271C9" w:rsidR="00D710DD" w:rsidTr="009529EF">
        <w:trPr>
          <w:trHeight w:val="20"/>
        </w:trPr>
        <w:tc>
          <w:tcPr>
            <w:tcW w:w="990" w:type="dxa"/>
            <w:tcBorders>
              <w:bottom w:val="single" w:color="A6A6A6" w:themeColor="background1" w:themeShade="A6" w:sz="4" w:space="0"/>
            </w:tcBorders>
          </w:tcPr>
          <w:p w:rsidRPr="00E271C9" w:rsidR="00D710DD" w:rsidP="0060751D" w:rsidRDefault="00D710DD">
            <w:pPr>
              <w:pStyle w:val="NoSpacing"/>
              <w:spacing w:line="80" w:lineRule="exact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688" w:type="dxa"/>
            <w:tcBorders>
              <w:bottom w:val="single" w:color="A6A6A6" w:themeColor="background1" w:themeShade="A6" w:sz="4" w:space="0"/>
            </w:tcBorders>
          </w:tcPr>
          <w:p w:rsidRPr="00E271C9" w:rsidR="00D710DD" w:rsidP="0060751D" w:rsidRDefault="00D710DD">
            <w:pPr>
              <w:pStyle w:val="NoSpacing"/>
              <w:spacing w:line="80" w:lineRule="exac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single" w:color="A6A6A6" w:themeColor="background1" w:themeShade="A6" w:sz="4" w:space="0"/>
            </w:tcBorders>
          </w:tcPr>
          <w:p w:rsidRPr="00E271C9" w:rsidR="00D710DD" w:rsidP="001924FB" w:rsidRDefault="00D710DD">
            <w:pPr>
              <w:pStyle w:val="NoSpacing"/>
              <w:spacing w:line="80" w:lineRule="exact"/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bottom w:val="single" w:color="A6A6A6" w:themeColor="background1" w:themeShade="A6" w:sz="4" w:space="0"/>
            </w:tcBorders>
          </w:tcPr>
          <w:p w:rsidRPr="00E271C9" w:rsidR="00D710DD" w:rsidP="00BD0295" w:rsidRDefault="00D710DD">
            <w:pPr>
              <w:pStyle w:val="NoSpacing"/>
              <w:spacing w:line="80" w:lineRule="exact"/>
              <w:ind w:firstLine="485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color="A6A6A6" w:themeColor="background1" w:themeShade="A6" w:sz="4" w:space="0"/>
            </w:tcBorders>
          </w:tcPr>
          <w:p w:rsidRPr="00E271C9" w:rsidR="00D710DD" w:rsidP="0060751D" w:rsidRDefault="00D710DD">
            <w:pPr>
              <w:pStyle w:val="NoSpacing"/>
              <w:spacing w:line="80" w:lineRule="exac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80" w:type="dxa"/>
            <w:tcBorders>
              <w:bottom w:val="single" w:color="A6A6A6" w:themeColor="background1" w:themeShade="A6" w:sz="4" w:space="0"/>
            </w:tcBorders>
          </w:tcPr>
          <w:p w:rsidRPr="00E271C9" w:rsidR="00D710DD" w:rsidP="0060751D" w:rsidRDefault="00D710DD">
            <w:pPr>
              <w:pStyle w:val="NoSpacing"/>
              <w:spacing w:line="80" w:lineRule="exac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tcBorders>
              <w:bottom w:val="single" w:color="A6A6A6" w:themeColor="background1" w:themeShade="A6" w:sz="4" w:space="0"/>
            </w:tcBorders>
            <w:tcMar>
              <w:right w:w="0" w:type="dxa"/>
            </w:tcMar>
          </w:tcPr>
          <w:p w:rsidRPr="00E271C9" w:rsidR="00D710DD" w:rsidP="001924FB" w:rsidRDefault="00D710DD">
            <w:pPr>
              <w:pStyle w:val="NoSpacing"/>
              <w:spacing w:line="80" w:lineRule="exact"/>
              <w:jc w:val="right"/>
              <w:rPr>
                <w:rFonts w:ascii="Verdana" w:hAnsi="Verdana"/>
                <w:sz w:val="16"/>
                <w:szCs w:val="16"/>
              </w:rPr>
            </w:pPr>
          </w:p>
        </w:tc>
      </w:tr>
      <w:tr w:rsidRPr="001518C8" w:rsidR="000B22DC" w:rsidTr="009529EF">
        <w:trPr>
          <w:trHeight w:val="227"/>
        </w:trPr>
        <w:tc>
          <w:tcPr>
            <w:tcW w:w="990" w:type="dxa"/>
            <w:tcBorders>
              <w:top w:val="single" w:color="A6A6A6" w:themeColor="background1" w:themeShade="A6" w:sz="4" w:space="0"/>
            </w:tcBorders>
          </w:tcPr>
          <w:p w:rsidRPr="001518C8" w:rsidR="000B22DC" w:rsidP="00E8574F" w:rsidRDefault="000B22DC">
            <w:pPr>
              <w:pStyle w:val="NoSpacing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color="A6A6A6" w:themeColor="background1" w:themeShade="A6" w:sz="4" w:space="0"/>
            </w:tcBorders>
          </w:tcPr>
          <w:p w:rsidRPr="001518C8" w:rsidR="000B22DC" w:rsidP="000B22DC" w:rsidRDefault="000B22DC">
            <w:pPr>
              <w:pStyle w:val="NoSpacing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color="A6A6A6" w:themeColor="background1" w:themeShade="A6" w:sz="4" w:space="0"/>
            </w:tcBorders>
          </w:tcPr>
          <w:p w:rsidRPr="001518C8" w:rsidR="000B22DC" w:rsidP="001924FB" w:rsidRDefault="000B22DC">
            <w:pPr>
              <w:pStyle w:val="NoSpacing"/>
              <w:jc w:val="righ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color="A6A6A6" w:themeColor="background1" w:themeShade="A6" w:sz="4" w:space="0"/>
            </w:tcBorders>
          </w:tcPr>
          <w:p w:rsidRPr="001518C8" w:rsidR="000B22DC" w:rsidP="00BD0295" w:rsidRDefault="000B22DC">
            <w:pPr>
              <w:pStyle w:val="NoSpacing"/>
              <w:ind w:firstLine="485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A6A6A6" w:themeColor="background1" w:themeShade="A6" w:sz="4" w:space="0"/>
            </w:tcBorders>
          </w:tcPr>
          <w:p w:rsidRPr="001518C8" w:rsidR="000B22DC" w:rsidP="00E8574F" w:rsidRDefault="000B22DC">
            <w:pPr>
              <w:pStyle w:val="NoSpacing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0" w:type="dxa"/>
            <w:tcBorders>
              <w:top w:val="single" w:color="A6A6A6" w:themeColor="background1" w:themeShade="A6" w:sz="4" w:space="0"/>
            </w:tcBorders>
          </w:tcPr>
          <w:p w:rsidRPr="001518C8" w:rsidR="000B22DC" w:rsidP="000B22DC" w:rsidRDefault="000B22DC">
            <w:pPr>
              <w:pStyle w:val="NoSpacing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tcBorders>
              <w:top w:val="single" w:color="A6A6A6" w:themeColor="background1" w:themeShade="A6" w:sz="4" w:space="0"/>
            </w:tcBorders>
            <w:tcMar>
              <w:right w:w="0" w:type="dxa"/>
            </w:tcMar>
          </w:tcPr>
          <w:p w:rsidRPr="001518C8" w:rsidR="000B22DC" w:rsidP="001924FB" w:rsidRDefault="000B22DC">
            <w:pPr>
              <w:pStyle w:val="NoSpacing"/>
              <w:jc w:val="right"/>
              <w:rPr>
                <w:rFonts w:ascii="Verdana" w:hAnsi="Verdana"/>
                <w:sz w:val="18"/>
                <w:szCs w:val="18"/>
              </w:rPr>
            </w:pPr>
          </w:p>
        </w:tc>
      </w:tr>
      <w:sdt>
        <w:sdtPr>
          <w:rPr>
            <w:rFonts w:ascii="Verdana" w:hAnsi="Verdana"/>
            <w:b/>
            <w:bCs/>
            <w:sz w:val="20"/>
            <w:szCs w:val="20"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Verdana" w:hAnsi="Verdana"/>
                <w:b/>
                <w:bCs/>
                <w:sz w:val="20"/>
                <w:szCs w:val="20"/>
              </w:rPr>
              <w:id w:val="768507247"/>
              <w:placeholder>
                <w:docPart w:val="8E48A8F2822341E4BC6F151FB07BDF9D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105DD" w:rsidR="00182C70" w:rsidTr="009529EF">
                <w:trPr>
                  <w:trHeight w:val="227"/>
                </w:trPr>
                <w:tc>
                  <w:tcPr>
                    <w:tcW w:w="990" w:type="dxa"/>
                  </w:tcPr>
                  <w:p w:rsidRPr="00F105DD" w:rsidR="00182C70" w:rsidP="00A4781F" w:rsidRDefault="00182C70">
                    <w:pPr>
                      <w:pStyle w:val="NoSpacing"/>
                      <w:spacing w:after="200"/>
                      <w:jc w:val="center"/>
                      <w:rPr>
                        <w:rFonts w:ascii="Verdana" w:hAnsi="Verdana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688" w:type="dxa"/>
                  </w:tcPr>
                  <w:p w:rsidRPr="00F105DD" w:rsidR="00182C70" w:rsidP="00A4781F" w:rsidRDefault="00182C70">
                    <w:pPr>
                      <w:pStyle w:val="NoSpacing"/>
                      <w:spacing w:after="200"/>
                      <w:rPr>
                        <w:rFonts w:ascii="Verdana" w:hAnsi="Verdana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701" w:type="dxa"/>
                  </w:tcPr>
                  <w:p w:rsidRPr="00F105DD" w:rsidR="00182C70" w:rsidP="001924FB" w:rsidRDefault="00182C70">
                    <w:pPr>
                      <w:pStyle w:val="NoSpacing"/>
                      <w:spacing w:after="200"/>
                      <w:jc w:val="right"/>
                      <w:rPr>
                        <w:rFonts w:ascii="Verdana" w:hAnsi="Verdana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33" w:type="dxa"/>
                  </w:tcPr>
                  <w:p w:rsidRPr="00E271C9" w:rsidR="00182C70" w:rsidP="00A4781F" w:rsidRDefault="00182C70">
                    <w:pPr>
                      <w:pStyle w:val="NoSpacing"/>
                      <w:spacing w:after="200"/>
                      <w:rPr>
                        <w:rFonts w:ascii="Verdana" w:hAnsi="Verdana"/>
                        <w:b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Verdana" w:hAnsi="Verdana"/>
                      <w:b/>
                      <w:sz w:val="18"/>
                      <w:szCs w:val="18"/>
                    </w:r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3C4AAF95498145CFA3B4D46EC46108DF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160" w:type="dxa"/>
                        <w:gridSpan w:val="4"/>
                      </w:tcPr>
                      <w:p w:rsidRPr="00E271C9" w:rsidR="00182C70" w:rsidP="008D602A" w:rsidRDefault="00182C70">
                        <w:pPr>
                          <w:pStyle w:val="NoSpacing"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 w:rsidRPr="00E271C9">
                          <w:rPr>
                            <w:rFonts w:ascii="Verdana" w:hAnsi="Verdana"/>
                            <w:b/>
                            <w:sz w:val="18"/>
                            <w:szCs w:val="18"/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7027D33BAE7741F9BC3C92A4D906E46D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588" w:type="dxa"/>
                        <w:tcMar>
                          <w:right w:w="0" w:type="dxa"/>
                        </w:tcMar>
                      </w:tcPr>
                      <w:p w:rsidRPr="00F105DD" w:rsidR="00182C70" w:rsidP="008D602A" w:rsidRDefault="00182C70">
                        <w:pPr>
                          <w:pStyle w:val="NoSpacing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 w:rsidRPr="00E271C9">
                          <w:rPr>
                            <w:rFonts w:ascii="Verdana" w:hAnsi="Verdana"/>
                            <w:sz w:val="16"/>
                            <w:szCs w:val="16"/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105DD" w:rsidR="00182C70" w:rsidTr="009529EF">
        <w:trPr>
          <w:trHeight w:val="227"/>
        </w:trPr>
        <w:tc>
          <w:tcPr>
            <w:tcW w:w="990" w:type="dxa"/>
          </w:tcPr>
          <w:p w:rsidRPr="00F105DD" w:rsidR="00182C70" w:rsidP="00A4781F" w:rsidRDefault="00182C70">
            <w:pPr>
              <w:pStyle w:val="NoSpacing"/>
              <w:spacing w:after="20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88" w:type="dxa"/>
          </w:tcPr>
          <w:p w:rsidRPr="00F105DD" w:rsidR="00182C70" w:rsidP="00A4781F" w:rsidRDefault="00182C70">
            <w:pPr>
              <w:pStyle w:val="NoSpacing"/>
              <w:spacing w:after="20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</w:tcPr>
          <w:p w:rsidRPr="00F105DD" w:rsidR="00182C70" w:rsidP="001924FB" w:rsidRDefault="00182C70">
            <w:pPr>
              <w:pStyle w:val="NoSpacing"/>
              <w:spacing w:after="200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" w:type="dxa"/>
          </w:tcPr>
          <w:p w:rsidRPr="00E271C9" w:rsidR="00182C70" w:rsidP="00A4781F" w:rsidRDefault="00182C70">
            <w:pPr>
              <w:pStyle w:val="NoSpacing"/>
              <w:spacing w:after="200"/>
              <w:rPr>
                <w:rFonts w:ascii="Verdana" w:hAnsi="Verdana"/>
                <w:b/>
                <w:sz w:val="18"/>
                <w:szCs w:val="18"/>
              </w:rPr>
            </w:pPr>
          </w:p>
        </w:tc>
        <w:sdt>
          <w:sdtPr>
            <w:rPr>
              <w:rFonts w:ascii="Verdana" w:hAnsi="Verdana"/>
              <w:b/>
              <w:sz w:val="18"/>
              <w:szCs w:val="18"/>
            </w:rPr>
            <w:alias w:val="#Nav: /Header/Totals/TotalAmountExclInclVATText"/>
            <w:tag w:val="#Nav: Standard_Sales_Invoice/1306"/>
            <w:id w:val="721562155"/>
            <w:placeholder>
              <w:docPart w:val="8834DE2D879748A0B53E263D235B7803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160" w:type="dxa"/>
                <w:gridSpan w:val="4"/>
              </w:tcPr>
              <w:p w:rsidRPr="00E271C9" w:rsidR="00182C70" w:rsidP="00B557AB" w:rsidRDefault="00182C70">
                <w:pPr>
                  <w:pStyle w:val="NoSpacing"/>
                  <w:spacing w:after="200"/>
                  <w:ind w:left="7"/>
                  <w:rPr>
                    <w:rFonts w:ascii="Verdana" w:hAnsi="Verdana"/>
                    <w:b/>
                    <w:sz w:val="18"/>
                    <w:szCs w:val="18"/>
                  </w:rPr>
                </w:pPr>
                <w:proofErr w:type="spellStart"/>
                <w:r w:rsidRPr="00E271C9">
                  <w:rPr>
                    <w:rFonts w:ascii="Verdana" w:hAnsi="Verdana"/>
                    <w:b/>
                    <w:sz w:val="18"/>
                    <w:szCs w:val="18"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rFonts w:ascii="Verdana" w:hAnsi="Verdana"/>
              <w:b/>
              <w:sz w:val="18"/>
              <w:szCs w:val="18"/>
            </w:rPr>
            <w:alias w:val="#Nav: /Header/Totals/TotalAmountExclInclVAT"/>
            <w:tag w:val="#Nav: Standard_Sales_Invoice/1306"/>
            <w:id w:val="74169730"/>
            <w:placeholder>
              <w:docPart w:val="B01E908E090C4D539755E2EF59E2089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588" w:type="dxa"/>
                <w:tcMar>
                  <w:right w:w="0" w:type="dxa"/>
                </w:tcMar>
              </w:tcPr>
              <w:p w:rsidRPr="00E271C9" w:rsidR="00182C70" w:rsidP="00B557AB" w:rsidRDefault="00182C70">
                <w:pPr>
                  <w:pStyle w:val="NoSpacing"/>
                  <w:spacing w:after="200"/>
                  <w:jc w:val="right"/>
                  <w:rPr>
                    <w:rFonts w:ascii="Verdana" w:hAnsi="Verdana"/>
                    <w:b/>
                    <w:sz w:val="18"/>
                    <w:szCs w:val="18"/>
                  </w:rPr>
                </w:pPr>
                <w:proofErr w:type="spellStart"/>
                <w:r w:rsidRPr="00E271C9">
                  <w:rPr>
                    <w:rFonts w:ascii="Verdana" w:hAnsi="Verdana"/>
                    <w:b/>
                    <w:sz w:val="18"/>
                    <w:szCs w:val="18"/>
                  </w:rPr>
                  <w:t>TotalAmountExclInclVAT</w:t>
                </w:r>
                <w:proofErr w:type="spellEnd"/>
              </w:p>
            </w:tc>
          </w:sdtContent>
        </w:sdt>
      </w:tr>
    </w:tbl>
    <w:tbl>
      <w:tblPr>
        <w:tblStyle w:val="TableGrid"/>
        <w:tblpPr w:leftFromText="141" w:rightFromText="141" w:vertAnchor="text" w:horzAnchor="margin" w:tblpXSpec="right" w:tblpY="21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3403"/>
        <w:gridCol w:w="2125"/>
      </w:tblGrid>
      <w:tr w:rsidRPr="00342DC2" w:rsidR="009529EF" w:rsidTr="009C2B31">
        <w:trPr>
          <w:cantSplit/>
          <w:trHeight w:val="219"/>
        </w:trPr>
        <w:tc>
          <w:tcPr>
            <w:tcW w:w="3403" w:type="dxa"/>
            <w:noWrap/>
            <w:hideMark/>
          </w:tcPr>
          <w:sdt>
            <w:sdtPr>
              <w:rPr>
                <w:rFonts w:ascii="Verdana" w:hAnsi="Verdana" w:cstheme="minorHAnsi"/>
                <w:sz w:val="16"/>
              </w:rPr>
              <w:alias w:val="#Nav: /Header/Totals/AmountSubjectToSalesTaxLbl"/>
              <w:tag w:val="#Nav: Standard_Sales_Invoice/1306"/>
              <w:id w:val="381217744"/>
              <w:placeholder>
                <w:docPart w:val="DCA471B38DDF4A4CAB7667B9A2606872"/>
              </w:placeholder>
              <w:dataBinding w:prefixMappings="xmlns:ns0='urn:microsoft-dynamics-nav/reports/Standard_Sales_Invoice/1306/'" w:xpath="/ns0:NavWordReportXmlPart[1]/ns0:Header[1]/ns0:Totals[1]/ns0:AmountSubjectToSalesTaxLbl[1]" w:storeItemID="{0170F0DF-CFF2-49D0-8723-A5AD8273270D}"/>
              <w:text/>
            </w:sdtPr>
            <w:sdtEndPr/>
            <w:sdtContent>
              <w:p w:rsidRPr="00342DC2" w:rsidR="009529EF" w:rsidP="009529EF" w:rsidRDefault="009529EF">
                <w:pPr>
                  <w:pStyle w:val="ForceRightNoSpacing"/>
                  <w:spacing w:after="240" w:line="240" w:lineRule="auto"/>
                  <w:ind w:right="202"/>
                  <w:rPr>
                    <w:rFonts w:ascii="Verdana" w:hAnsi="Verdana" w:cstheme="minorHAnsi"/>
                    <w:sz w:val="16"/>
                  </w:rPr>
                </w:pPr>
                <w:r w:rsidRPr="00342DC2">
                  <w:rPr>
                    <w:rFonts w:ascii="Verdana" w:hAnsi="Verdana" w:cstheme="minorHAnsi"/>
                    <w:sz w:val="16"/>
                  </w:rPr>
                  <w:t>AmountSubjectToSalesTaxLbl</w:t>
                </w:r>
              </w:p>
            </w:sdtContent>
          </w:sdt>
        </w:tc>
        <w:tc>
          <w:tcPr>
            <w:tcW w:w="2125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rPr>
                <w:rFonts w:ascii="Verdana" w:hAnsi="Verdana" w:cstheme="minorHAnsi"/>
                <w:sz w:val="16"/>
              </w:rPr>
              <w:alias w:val="#Nav: /Header/Totals/AmountSubjectToSalesTax"/>
              <w:tag w:val="#Nav: Standard_Sales_Invoice/1306"/>
              <w:id w:val="1164132221"/>
              <w:placeholder>
                <w:docPart w:val="B7CCB41F8145437AAD3D26FA73FA6466"/>
              </w:placeholder>
              <w:dataBinding w:prefixMappings="xmlns:ns0='urn:microsoft-dynamics-nav/reports/Standard_Sales_Invoice/1306/'" w:xpath="/ns0:NavWordReportXmlPart[1]/ns0:Header[1]/ns0:Totals[1]/ns0:AmountSubjectToSalesTax[1]" w:storeItemID="{0170F0DF-CFF2-49D0-8723-A5AD8273270D}"/>
              <w:text/>
            </w:sdtPr>
            <w:sdtEndPr/>
            <w:sdtContent>
              <w:p w:rsidRPr="00342DC2" w:rsidR="009529EF" w:rsidP="009529EF" w:rsidRDefault="009529EF">
                <w:pPr>
                  <w:pStyle w:val="ForceRightNoSpacing"/>
                  <w:spacing w:after="240" w:line="240" w:lineRule="auto"/>
                  <w:ind w:left="-40" w:right="-16"/>
                  <w:rPr>
                    <w:rFonts w:ascii="Verdana" w:hAnsi="Verdana" w:cstheme="minorHAnsi"/>
                    <w:sz w:val="16"/>
                  </w:rPr>
                </w:pPr>
                <w:r w:rsidRPr="00342DC2">
                  <w:rPr>
                    <w:rFonts w:ascii="Verdana" w:hAnsi="Verdana" w:cstheme="minorHAnsi"/>
                    <w:sz w:val="16"/>
                  </w:rPr>
                  <w:t>AmountSubjectToSalesTax</w:t>
                </w:r>
              </w:p>
            </w:sdtContent>
          </w:sdt>
        </w:tc>
      </w:tr>
      <w:tr w:rsidRPr="00342DC2" w:rsidR="009529EF" w:rsidTr="009C2B31">
        <w:trPr>
          <w:cantSplit/>
          <w:trHeight w:val="458"/>
        </w:trPr>
        <w:tc>
          <w:tcPr>
            <w:tcW w:w="3403" w:type="dxa"/>
            <w:noWrap/>
          </w:tcPr>
          <w:sdt>
            <w:sdtPr>
              <w:rPr>
                <w:rFonts w:ascii="Verdana" w:hAnsi="Verdana" w:cstheme="minorHAnsi"/>
                <w:sz w:val="16"/>
              </w:rPr>
              <w:alias w:val="#Nav: /Header/Totals/AmountExemptFromSalesTaxLbl"/>
              <w:tag w:val="#Nav: Standard_Sales_Invoice/1306"/>
              <w:id w:val="-277572845"/>
              <w:placeholder>
                <w:docPart w:val="C61268D42C8B493BA80B2E04320D53E6"/>
              </w:placeholder>
              <w:dataBinding w:prefixMappings="xmlns:ns0='urn:microsoft-dynamics-nav/reports/Standard_Sales_Invoice/1306/'" w:xpath="/ns0:NavWordReportXmlPart[1]/ns0:Header[1]/ns0:Totals[1]/ns0:AmountExemptFromSalesTaxLbl[1]" w:storeItemID="{0170F0DF-CFF2-49D0-8723-A5AD8273270D}"/>
              <w:text/>
            </w:sdtPr>
            <w:sdtEndPr/>
            <w:sdtContent>
              <w:p w:rsidRPr="00342DC2" w:rsidR="009529EF" w:rsidP="009529EF" w:rsidRDefault="009529EF">
                <w:pPr>
                  <w:pStyle w:val="ForceRightNoSpacing"/>
                  <w:spacing w:after="240" w:line="240" w:lineRule="auto"/>
                  <w:ind w:right="202"/>
                  <w:rPr>
                    <w:rFonts w:ascii="Verdana" w:hAnsi="Verdana" w:cstheme="minorHAnsi"/>
                    <w:sz w:val="16"/>
                  </w:rPr>
                </w:pPr>
                <w:r w:rsidRPr="00342DC2">
                  <w:rPr>
                    <w:rFonts w:ascii="Verdana" w:hAnsi="Verdana" w:cstheme="minorHAnsi"/>
                    <w:sz w:val="16"/>
                  </w:rPr>
                  <w:t>AmountExemptFromSalesTaxLbl</w:t>
                </w:r>
              </w:p>
            </w:sdtContent>
          </w:sdt>
        </w:tc>
        <w:tc>
          <w:tcPr>
            <w:tcW w:w="2125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rPr>
                <w:rFonts w:ascii="Verdana" w:hAnsi="Verdana" w:cstheme="minorHAnsi"/>
                <w:sz w:val="16"/>
              </w:rPr>
              <w:alias w:val="#Nav: /Header/Totals/AmountExemptFromSalesTax"/>
              <w:tag w:val="#Nav: Standard_Sales_Invoice/1306"/>
              <w:id w:val="1747686538"/>
              <w:placeholder>
                <w:docPart w:val="3452E96FA6BF43B6A472E0C672B3EAD6"/>
              </w:placeholder>
              <w:dataBinding w:prefixMappings="xmlns:ns0='urn:microsoft-dynamics-nav/reports/Standard_Sales_Invoice/1306/'" w:xpath="/ns0:NavWordReportXmlPart[1]/ns0:Header[1]/ns0:Totals[1]/ns0:AmountExemptFromSalesTax[1]" w:storeItemID="{0170F0DF-CFF2-49D0-8723-A5AD8273270D}"/>
              <w:text/>
            </w:sdtPr>
            <w:sdtEndPr/>
            <w:sdtContent>
              <w:p w:rsidRPr="00342DC2" w:rsidR="009529EF" w:rsidP="009529EF" w:rsidRDefault="009529EF">
                <w:pPr>
                  <w:pStyle w:val="ForceRightNoSpacing"/>
                  <w:spacing w:after="240" w:line="240" w:lineRule="auto"/>
                  <w:ind w:left="-40" w:right="-16"/>
                  <w:rPr>
                    <w:rFonts w:ascii="Verdana" w:hAnsi="Verdana" w:cstheme="minorHAnsi"/>
                    <w:sz w:val="16"/>
                  </w:rPr>
                </w:pPr>
                <w:r w:rsidRPr="00342DC2">
                  <w:rPr>
                    <w:rFonts w:ascii="Verdana" w:hAnsi="Verdana" w:cstheme="minorHAnsi"/>
                    <w:sz w:val="16"/>
                  </w:rPr>
                  <w:t>AmountExemptFromSalesTax</w:t>
                </w:r>
              </w:p>
            </w:sdtContent>
          </w:sdt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rFonts w:ascii="Verdana" w:hAnsi="Verdana"/>
            <w:sz w:val="18"/>
            <w:szCs w:val="18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rFonts w:ascii="Verdana" w:hAnsi="Verdana"/>
                <w:sz w:val="18"/>
                <w:szCs w:val="18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Pr="00E271C9"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rPr>
                        <w:rFonts w:ascii="Verdana" w:hAnsi="Verdana"/>
                        <w:sz w:val="18"/>
                        <w:szCs w:val="18"/>
                      </w:r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Pr="00E271C9" w:rsidR="00D54DEE" w:rsidP="008D602A" w:rsidRDefault="00D54DEE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 w:rsidRPr="00E271C9">
                          <w:rPr>
                            <w:rFonts w:ascii="Verdana" w:hAnsi="Verdana"/>
                            <w:sz w:val="18"/>
                            <w:szCs w:val="18"/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047E7D" w:rsidR="00245B0E" w:rsidP="001657D6" w:rsidRDefault="00245B0E">
      <w:pPr>
        <w:pStyle w:val="Style1"/>
        <w:rPr>
          <w:rFonts w:ascii="Verdana" w:hAnsi="Verdana"/>
          <w:color w:val="auto"/>
          <w:sz w:val="16"/>
          <w:u w:val="none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0"/>
      </w:tblGrid>
      <w:sdt>
        <w:sdtPr>
          <w:rPr>
            <w:rFonts w:ascii="Verdana" w:hAnsi="Verdana"/>
            <w:sz w:val="16"/>
          </w:rPr>
          <w:alias w:val="#Nav: /Header/PaymentReportingArgument"/>
          <w:tag w:val="#Nav: Standard_Sales_Invoice/1306"/>
          <w:id w:val="1021977645"/>
          <w15:dataBinding w:prefixMappings="xmlns:ns0='urn:microsoft-dynamics-nav/reports/Standard_Sales_Invoice/1306/'" w:xpath="/ns0:NavWordReportXmlPart[1]/ns0:Header[1]/ns0:PaymentReportingArgument" w:storeItemID="{0170F0DF-CFF2-49D0-8723-A5AD8273270D}"/>
          <w15:repeatingSection/>
        </w:sdtPr>
        <w:sdtEndPr/>
        <w:sdtContent>
          <w:sdt>
            <w:sdtPr>
              <w:rPr>
                <w:rFonts w:ascii="Verdana" w:hAnsi="Verdana"/>
                <w:sz w:val="16"/>
              </w:rPr>
              <w:id w:val="579335509"/>
              <w:placeholder>
                <w:docPart w:val="DefaultPlaceholder_-1854013436"/>
              </w:placeholder>
              <w15:repeatingSectionItem/>
            </w:sdtPr>
            <w:sdtEndPr/>
            <w:sdtContent>
              <w:tr w:rsidRPr="00342DC2" w:rsidR="001657D6" w:rsidTr="00690D8D">
                <w:tc>
                  <w:tcPr>
                    <w:tcW w:w="10250" w:type="dxa"/>
                  </w:tcPr>
                  <w:p w:rsidRPr="00342DC2" w:rsidR="001657D6" w:rsidP="002813B4" w:rsidRDefault="00B83C70">
                    <w:pPr>
                      <w:pStyle w:val="Style1"/>
                      <w:spacing w:after="200"/>
                      <w:rPr>
                        <w:rFonts w:ascii="Verdana" w:hAnsi="Verdana"/>
                        <w:sz w:val="16"/>
                      </w:rPr>
                    </w:pPr>
                    <w:sdt>
                      <w:sdtPr>
                        <w:rPr>
                          <w:rFonts w:ascii="Verdana" w:hAnsi="Verdana"/>
                          <w:sz w:val="16"/>
                          <w:u w:val="none"/>
                        </w:rPr>
                        <w:alias w:val="#Nav: /Header/PaymentReportingArgument/PaymentServiceLogo"/>
                        <w:tag w:val="#Nav: Standard_Sales_Invoice/1306"/>
                        <w:id w:val="-1002586071"/>
        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        <w:picture/>
                      </w:sdtPr>
                      <w:sdtEndPr/>
                      <w:sdtContent>
                        <w:r w:rsidRPr="0086423B" w:rsidR="001657D6">
                          <w:rPr>
                            <w:rFonts w:ascii="Verdana" w:hAnsi="Verdana"/>
                            <w:noProof/>
                            <w:position w:val="-8"/>
                            <w:sz w:val="16"/>
                            <w:u w:val="none"/>
                          </w:rPr>
                          <w:drawing>
                            <wp:inline distT="0" distB="0" distL="0" distR="0">
                              <wp:extent cx="288000" cy="288000"/>
                              <wp:effectExtent l="0" t="0" r="0" b="0"/>
                              <wp:docPr id="2" name="Picture 1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 preferRelativeResize="0"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8000" cy="288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sdtContent>
                    </w:sdt>
                    <w:r w:rsidRPr="00342DC2" w:rsidR="001657D6">
                      <w:rPr>
                        <w:rFonts w:ascii="Verdana" w:hAnsi="Verdana"/>
                        <w:sz w:val="16"/>
                        <w:u w:val="none"/>
                      </w:rPr>
                      <w:t xml:space="preserve"> </w:t>
                    </w:r>
                    <w:r w:rsidR="0075726E">
                      <w:rPr>
                        <w:rFonts w:ascii="Verdana" w:hAnsi="Verdana"/>
                        <w:sz w:val="16"/>
                        <w:u w:val="none"/>
                      </w:rPr>
                      <w:t xml:space="preserve">   </w:t>
                    </w:r>
                    <w:sdt>
                      <w:sdtPr>
                        <w:rPr>
                          <w:rFonts w:ascii="Verdana" w:hAnsi="Verdana"/>
                          <w:sz w:val="16"/>
                        </w:rPr>
                        <w:alias w:val="#Nav: /Header/PaymentReportingArgument/PaymentServiceText_Url"/>
                        <w:tag w:val="#Nav: Standard_Sales_Invoice/1306"/>
                        <w:id w:val="1521507088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        <w:text/>
                      </w:sdtPr>
                      <w:sdtEndPr/>
                      <w:sdtContent>
                        <w:proofErr w:type="spellStart"/>
                        <w:r w:rsidRPr="00342DC2" w:rsidR="001657D6">
                          <w:rPr>
                            <w:rFonts w:ascii="Verdana" w:hAnsi="Verdana"/>
                            <w:sz w:val="16"/>
                          </w:rPr>
                          <w:t>PaymentServiceText_Url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:rsidRPr="00342DC2" w:rsidR="000A18ED" w:rsidP="00342DC2" w:rsidRDefault="000A18ED">
      <w:pPr>
        <w:rPr>
          <w:rFonts w:ascii="Verdana" w:hAnsi="Verdana"/>
          <w:sz w:val="16"/>
          <w:szCs w:val="16"/>
        </w:rPr>
      </w:pPr>
    </w:p>
    <w:sdt>
      <w:sdtPr>
        <w:rPr>
          <w:rFonts w:ascii="Verdana" w:hAnsi="Verdana"/>
          <w:sz w:val="16"/>
          <w:szCs w:val="16"/>
        </w:rPr>
        <w:alias w:val="#Nav: /Header/WorkDescriptionLines"/>
        <w:tag w:val="#Nav: Standard_Sales_Invoice/1306"/>
        <w:id w:val="-714887234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rPr>
              <w:rFonts w:ascii="Verdana" w:hAnsi="Verdana"/>
              <w:sz w:val="16"/>
              <w:szCs w:val="16"/>
            </w:rPr>
            <w:id w:val="-270704529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rFonts w:ascii="Verdana" w:hAnsi="Verdana"/>
                  <w:sz w:val="16"/>
                  <w:szCs w:val="16"/>
                </w:rPr>
                <w:alias w:val="#Nav: /Header/WorkDescriptionLines/WorkDescriptionLine"/>
                <w:tag w:val="#Nav: Standard_Sales_Invoice/1306"/>
                <w:id w:val="1557672162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Pr="00342DC2" w:rsidR="00BB4775" w:rsidP="008D602A" w:rsidRDefault="00342DC2">
                  <w:pPr>
                    <w:rPr>
                      <w:rFonts w:ascii="Verdana" w:hAnsi="Verdana"/>
                      <w:sz w:val="16"/>
                      <w:szCs w:val="16"/>
                    </w:rPr>
                  </w:pPr>
                  <w:proofErr w:type="spellStart"/>
                  <w:r w:rsidRPr="00342DC2">
                    <w:rPr>
                      <w:rFonts w:ascii="Verdana" w:hAnsi="Verdana"/>
                      <w:sz w:val="16"/>
                      <w:szCs w:val="16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sectPr w:rsidRPr="00342DC2" w:rsidR="00BB4775" w:rsidSect="009529E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080" w:right="900" w:bottom="360" w:left="1080" w:header="57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C70" w:rsidP="00E40C63" w:rsidRDefault="00B83C70">
      <w:pPr>
        <w:spacing w:after="0"/>
      </w:pPr>
      <w:r>
        <w:separator/>
      </w:r>
    </w:p>
  </w:endnote>
  <w:endnote w:type="continuationSeparator" w:id="0">
    <w:p w:rsidR="00B83C70" w:rsidP="00E40C63" w:rsidRDefault="00B83C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60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55"/>
      <w:gridCol w:w="2605"/>
    </w:tblGrid>
    <w:tr w:rsidR="000A18ED" w:rsidTr="008D0ED6">
      <w:tc>
        <w:tcPr>
          <w:tcW w:w="7655" w:type="dxa"/>
        </w:tcPr>
        <w:sdt>
          <w:sdtPr>
            <w:rPr>
              <w:rFonts w:ascii="Verdana" w:hAnsi="Verdana"/>
              <w:sz w:val="16"/>
              <w:szCs w:val="16"/>
            </w:rPr>
            <w:id w:val="17808332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ymentInstructions_Txt[1]" w:storeItemID="{0170F0DF-CFF2-49D0-8723-A5AD8273270D}"/>
          </w:sdtPr>
          <w:sdtEndPr/>
          <w:sdtContent>
            <w:p w:rsidR="0079061F" w:rsidP="00F5000F" w:rsidRDefault="008D602A">
              <w:pPr>
                <w:spacing w:after="80" w:line="240" w:lineRule="exact"/>
                <w:rPr>
                  <w:rFonts w:ascii="Verdana" w:hAnsi="Verdana"/>
                  <w:sz w:val="16"/>
                  <w:szCs w:val="16"/>
                </w:rPr>
              </w:pPr>
              <w:proofErr w:type="spellStart"/>
              <w:r>
                <w:rPr>
                  <w:rFonts w:ascii="Verdana" w:hAnsi="Verdana"/>
                  <w:sz w:val="16"/>
                  <w:szCs w:val="16"/>
                </w:rPr>
                <w:t>PaymentInstructions_Txt</w:t>
              </w:r>
              <w:proofErr w:type="spellEnd"/>
            </w:p>
          </w:sdtContent>
        </w:sdt>
        <w:p w:rsidRPr="0099119C" w:rsidR="000A18ED" w:rsidP="00F5000F" w:rsidRDefault="00B83C70">
          <w:pPr>
            <w:spacing w:after="80" w:line="240" w:lineRule="exact"/>
            <w:rPr>
              <w:rFonts w:ascii="Verdana" w:hAnsi="Verdana"/>
              <w:sz w:val="16"/>
              <w:szCs w:val="16"/>
            </w:rPr>
          </w:pPr>
          <w:sdt>
            <w:sdtPr>
              <w:rPr>
                <w:rFonts w:ascii="Verdana" w:hAnsi="Verdana"/>
                <w:sz w:val="16"/>
                <w:szCs w:val="16"/>
              </w:rPr>
              <w:alias w:val="#Nav: /Header/CompanyVATRegNo_Lbl"/>
              <w:tag w:val="#Nav: Standard_Sales_Invoice/1306"/>
              <w:id w:val="-557324703"/>
              <w:placeholder>
                <w:docPart w:val="27576E9E8A4347F6949A84EF23011F4A"/>
              </w:placeholder>
              <w:dataBinding w:prefixMappings="xmlns:ns0='urn:microsoft-dynamics-nav/reports/Standard_Sales_Invoice/1306/'" w:xpath="/ns0:NavWordReportXmlPart[1]/ns0:Header[1]/ns0:CompanyVATRegNo_Lbl[1]" w:storeItemID="{0170F0DF-CFF2-49D0-8723-A5AD8273270D}"/>
              <w:text/>
            </w:sdtPr>
            <w:sdtEndPr/>
            <w:sdtContent>
              <w:proofErr w:type="spellStart"/>
              <w:r w:rsidR="00837F61">
                <w:rPr>
                  <w:rFonts w:ascii="Verdana" w:hAnsi="Verdana"/>
                  <w:sz w:val="16"/>
                  <w:szCs w:val="16"/>
                </w:rPr>
                <w:t>CompanyVATRegNo_Lbl</w:t>
              </w:r>
              <w:proofErr w:type="spellEnd"/>
            </w:sdtContent>
          </w:sdt>
          <w:r w:rsidR="00837F61">
            <w:rPr>
              <w:rFonts w:ascii="Verdana" w:hAnsi="Verdana"/>
              <w:sz w:val="16"/>
              <w:szCs w:val="16"/>
            </w:rPr>
            <w:t xml:space="preserve"> </w:t>
          </w:r>
          <w:sdt>
            <w:sdtPr>
              <w:rPr>
                <w:rFonts w:ascii="Verdana" w:hAnsi="Verdana"/>
                <w:sz w:val="16"/>
                <w:szCs w:val="16"/>
              </w:rPr>
              <w:alias w:val="#Nav: /Header/CompanyVATRegNo"/>
              <w:tag w:val="#Nav: Standard_Sales_Invoice/1306"/>
              <w:id w:val="-1794592322"/>
              <w:placeholder>
                <w:docPart w:val="27576E9E8A4347F6949A84EF23011F4A"/>
              </w:placeholder>
              <w:dataBinding w:prefixMappings="xmlns:ns0='urn:microsoft-dynamics-nav/reports/Standard_Sales_Invoice/1306/'" w:xpath="/ns0:NavWordReportXmlPart[1]/ns0:Header[1]/ns0:CompanyVATRegNo[1]" w:storeItemID="{0170F0DF-CFF2-49D0-8723-A5AD8273270D}"/>
              <w:text/>
            </w:sdtPr>
            <w:sdtEndPr/>
            <w:sdtContent>
              <w:proofErr w:type="spellStart"/>
              <w:r w:rsidR="00837F61">
                <w:rPr>
                  <w:rFonts w:ascii="Verdana" w:hAnsi="Verdana"/>
                  <w:sz w:val="16"/>
                  <w:szCs w:val="16"/>
                </w:rPr>
                <w:t>CompanyVATRegNo</w:t>
              </w:r>
              <w:proofErr w:type="spellEnd"/>
            </w:sdtContent>
          </w:sdt>
        </w:p>
      </w:tc>
      <w:tc>
        <w:tcPr>
          <w:tcW w:w="2605" w:type="dxa"/>
          <w:vAlign w:val="bottom"/>
        </w:tcPr>
        <w:p w:rsidRPr="0079061F" w:rsidR="000A18ED" w:rsidP="00F5000F" w:rsidRDefault="00B83C70">
          <w:pPr>
            <w:tabs>
              <w:tab w:val="left" w:pos="4851"/>
            </w:tabs>
            <w:spacing w:after="80"/>
            <w:jc w:val="right"/>
            <w:rPr>
              <w:rFonts w:ascii="Verdana" w:hAnsi="Verdana"/>
              <w:b/>
              <w:sz w:val="18"/>
              <w:szCs w:val="18"/>
            </w:rPr>
          </w:pPr>
          <w:sdt>
            <w:sdtPr>
              <w:rPr>
                <w:rFonts w:ascii="Verdana" w:hAnsi="Verdana"/>
                <w:b/>
                <w:sz w:val="18"/>
                <w:szCs w:val="16"/>
              </w:rPr>
              <w:alias w:val="#Nav: /Header/Thanks_Lbl"/>
              <w:tag w:val="#Nav: Standard_Sales_Invoice/1306"/>
              <w:id w:val="1654334900"/>
              <w:placeholder>
                <w:docPart w:val="AEC99D610F6B4669BA1CEB5BBD9D6247"/>
              </w:placeholder>
              <w:dataBinding w:prefixMappings="xmlns:ns0='urn:microsoft-dynamics-nav/reports/Standard_Sales_Invoice/1306/'" w:xpath="/ns0:NavWordReportXmlPart[1]/ns0:Header[1]/ns0:Thanks_Lbl[1]" w:storeItemID="{0170F0DF-CFF2-49D0-8723-A5AD8273270D}"/>
              <w:text/>
            </w:sdtPr>
            <w:sdtEndPr/>
            <w:sdtContent>
              <w:proofErr w:type="spellStart"/>
              <w:r w:rsidR="0079061F">
                <w:rPr>
                  <w:rFonts w:ascii="Verdana" w:hAnsi="Verdana"/>
                  <w:b/>
                  <w:sz w:val="18"/>
                  <w:szCs w:val="16"/>
                </w:rPr>
                <w:t>Thanks_Lbl</w:t>
              </w:r>
              <w:proofErr w:type="spellEnd"/>
            </w:sdtContent>
          </w:sdt>
        </w:p>
      </w:tc>
    </w:tr>
  </w:tbl>
  <w:p w:rsidR="000A18ED" w:rsidP="000A18ED" w:rsidRDefault="000A18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C70" w:rsidP="00E40C63" w:rsidRDefault="00B83C70">
      <w:pPr>
        <w:spacing w:after="0"/>
      </w:pPr>
      <w:r>
        <w:separator/>
      </w:r>
    </w:p>
  </w:footnote>
  <w:footnote w:type="continuationSeparator" w:id="0">
    <w:p w:rsidR="00B83C70" w:rsidP="00E40C63" w:rsidRDefault="00B83C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10"/>
      <w:gridCol w:w="4250"/>
    </w:tblGrid>
    <w:tr w:rsidRPr="0073291A" w:rsidR="00C43401" w:rsidTr="00772EA7">
      <w:tc>
        <w:tcPr>
          <w:tcW w:w="2929" w:type="pct"/>
        </w:tcPr>
        <w:p w:rsidRPr="0073291A" w:rsidR="00C43401" w:rsidP="00C43401" w:rsidRDefault="00B83C70">
          <w:pPr>
            <w:pStyle w:val="NoSpacing"/>
            <w:rPr>
              <w:rFonts w:ascii="Verdana" w:hAnsi="Verdana"/>
              <w:b/>
              <w:sz w:val="18"/>
              <w:szCs w:val="18"/>
            </w:rPr>
          </w:pPr>
          <w:sdt>
            <w:sdtPr>
              <w:rPr>
                <w:rFonts w:ascii="Verdana" w:hAnsi="Verdana"/>
                <w:b/>
                <w:sz w:val="18"/>
                <w:szCs w:val="18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73291A" w:rsidR="00C43401">
                <w:rPr>
                  <w:rFonts w:ascii="Verdana" w:hAnsi="Verdana"/>
                  <w:b/>
                  <w:sz w:val="18"/>
                  <w:szCs w:val="18"/>
                </w:rPr>
                <w:t>Page_Lbl</w:t>
              </w:r>
              <w:proofErr w:type="spellEnd"/>
            </w:sdtContent>
          </w:sdt>
          <w:r w:rsidRPr="0073291A" w:rsidR="00C43401">
            <w:rPr>
              <w:rFonts w:ascii="Verdana" w:hAnsi="Verdana"/>
              <w:b/>
              <w:sz w:val="18"/>
              <w:szCs w:val="18"/>
            </w:rPr>
            <w:t xml:space="preserve">  </w:t>
          </w:r>
          <w:r w:rsidRPr="0073291A" w:rsidR="00C43401">
            <w:rPr>
              <w:rFonts w:ascii="Verdana" w:hAnsi="Verdana"/>
              <w:b/>
              <w:bCs/>
              <w:sz w:val="18"/>
              <w:szCs w:val="18"/>
            </w:rPr>
            <w:fldChar w:fldCharType="begin"/>
          </w:r>
          <w:r w:rsidRPr="0073291A" w:rsidR="00C43401">
            <w:rPr>
              <w:rFonts w:ascii="Verdana" w:hAnsi="Verdana"/>
              <w:b/>
              <w:bCs/>
              <w:sz w:val="18"/>
              <w:szCs w:val="18"/>
            </w:rPr>
            <w:instrText xml:space="preserve"> PAGE  \* Arabic  \* MERGEFORMAT </w:instrText>
          </w:r>
          <w:r w:rsidRPr="0073291A" w:rsidR="00C43401">
            <w:rPr>
              <w:rFonts w:ascii="Verdana" w:hAnsi="Verdana"/>
              <w:b/>
              <w:bCs/>
              <w:sz w:val="18"/>
              <w:szCs w:val="18"/>
            </w:rPr>
            <w:fldChar w:fldCharType="separate"/>
          </w:r>
          <w:r w:rsidR="00E51151">
            <w:rPr>
              <w:rFonts w:ascii="Verdana" w:hAnsi="Verdana"/>
              <w:b/>
              <w:bCs/>
              <w:noProof/>
              <w:sz w:val="18"/>
              <w:szCs w:val="18"/>
            </w:rPr>
            <w:t>2</w:t>
          </w:r>
          <w:r w:rsidRPr="0073291A" w:rsidR="00C43401">
            <w:rPr>
              <w:rFonts w:ascii="Verdana" w:hAnsi="Verdana"/>
              <w:b/>
              <w:bCs/>
              <w:sz w:val="18"/>
              <w:szCs w:val="18"/>
            </w:rPr>
            <w:fldChar w:fldCharType="end"/>
          </w:r>
          <w:r w:rsidRPr="0073291A" w:rsidR="00C43401">
            <w:rPr>
              <w:rFonts w:ascii="Verdana" w:hAnsi="Verdana"/>
              <w:b/>
              <w:sz w:val="18"/>
              <w:szCs w:val="18"/>
            </w:rPr>
            <w:t xml:space="preserve"> / </w:t>
          </w:r>
          <w:r w:rsidRPr="0073291A" w:rsidR="00C43401">
            <w:rPr>
              <w:rFonts w:ascii="Verdana" w:hAnsi="Verdana"/>
              <w:b/>
              <w:bCs/>
              <w:sz w:val="18"/>
              <w:szCs w:val="18"/>
            </w:rPr>
            <w:fldChar w:fldCharType="begin"/>
          </w:r>
          <w:r w:rsidRPr="0073291A" w:rsidR="00C43401">
            <w:rPr>
              <w:rFonts w:ascii="Verdana" w:hAnsi="Verdana"/>
              <w:b/>
              <w:bCs/>
              <w:sz w:val="18"/>
              <w:szCs w:val="18"/>
            </w:rPr>
            <w:instrText xml:space="preserve"> NUMPAGES  \* Arabic  \* MERGEFORMAT </w:instrText>
          </w:r>
          <w:r w:rsidRPr="0073291A" w:rsidR="00C43401">
            <w:rPr>
              <w:rFonts w:ascii="Verdana" w:hAnsi="Verdana"/>
              <w:b/>
              <w:bCs/>
              <w:sz w:val="18"/>
              <w:szCs w:val="18"/>
            </w:rPr>
            <w:fldChar w:fldCharType="separate"/>
          </w:r>
          <w:r w:rsidR="00E51151">
            <w:rPr>
              <w:rFonts w:ascii="Verdana" w:hAnsi="Verdana"/>
              <w:b/>
              <w:bCs/>
              <w:noProof/>
              <w:sz w:val="18"/>
              <w:szCs w:val="18"/>
            </w:rPr>
            <w:t>2</w:t>
          </w:r>
          <w:r w:rsidRPr="0073291A" w:rsidR="00C43401">
            <w:rPr>
              <w:rFonts w:ascii="Verdana" w:hAnsi="Verdana"/>
              <w:b/>
              <w:bCs/>
              <w:sz w:val="18"/>
              <w:szCs w:val="18"/>
            </w:rPr>
            <w:fldChar w:fldCharType="end"/>
          </w:r>
        </w:p>
      </w:tc>
      <w:tc>
        <w:tcPr>
          <w:tcW w:w="2071" w:type="pct"/>
        </w:tcPr>
        <w:p w:rsidRPr="0073291A" w:rsidR="00C43401" w:rsidP="00C43401" w:rsidRDefault="00C43401">
          <w:pPr>
            <w:pStyle w:val="Header"/>
            <w:jc w:val="right"/>
            <w:rPr>
              <w:rFonts w:ascii="Verdana" w:hAnsi="Verdana"/>
              <w:b/>
              <w:sz w:val="18"/>
              <w:szCs w:val="18"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E73" w:rsidP="000A18ED" w:rsidRDefault="009529EF">
    <w:pPr>
      <w:spacing w:after="0"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55CEE31B" wp14:anchorId="4F3F7E81">
              <wp:simplePos x="0" y="0"/>
              <wp:positionH relativeFrom="page">
                <wp:posOffset>-24967</wp:posOffset>
              </wp:positionH>
              <wp:positionV relativeFrom="page">
                <wp:posOffset>24967</wp:posOffset>
              </wp:positionV>
              <wp:extent cx="7833256" cy="0"/>
              <wp:effectExtent l="0" t="19050" r="53975" b="381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33256" cy="0"/>
                      </a:xfrm>
                      <a:prstGeom prst="line">
                        <a:avLst/>
                      </a:prstGeom>
                      <a:noFill/>
                      <a:ln w="57150" cap="flat" cmpd="sng" algn="ctr">
                        <a:solidFill>
                          <a:srgbClr val="2E778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>
          <w:pict>
            <v:line id="Straight Connector 5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spid="_x0000_s1026" strokecolor="#2e778e" strokeweight="4.5pt" from="-1.95pt,1.95pt" to="614.85pt,1.95pt" w14:anchorId="32F3F0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">
              <v:stroke joinstyle="miter"/>
              <w10:wrap anchorx="page" anchory="page"/>
            </v:line>
          </w:pict>
        </mc:Fallback>
      </mc:AlternateContent>
    </w:r>
  </w:p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65"/>
      <w:gridCol w:w="2565"/>
      <w:gridCol w:w="2565"/>
      <w:gridCol w:w="2565"/>
    </w:tblGrid>
    <w:tr w:rsidRPr="00F105DD" w:rsidR="0031745F" w:rsidTr="00381195">
      <w:tc>
        <w:tcPr>
          <w:tcW w:w="1250" w:type="pct"/>
          <w:vMerge w:val="restart"/>
        </w:tcPr>
        <w:p w:rsidRPr="00F105DD" w:rsidR="0031745F" w:rsidP="00FF2ACE" w:rsidRDefault="00B83C70">
          <w:pPr>
            <w:spacing w:after="0"/>
            <w:rPr>
              <w:rFonts w:ascii="Verdana" w:hAnsi="Verdana"/>
              <w:sz w:val="20"/>
              <w:szCs w:val="20"/>
            </w:rPr>
          </w:pPr>
          <w:sdt>
            <w:sdtPr>
              <w:rPr>
                <w:rFonts w:ascii="Verdana" w:hAnsi="Verdana"/>
                <w:sz w:val="20"/>
                <w:szCs w:val="20"/>
              </w:r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Pr="00F105DD" w:rsidR="0031745F">
                <w:rPr>
                  <w:rFonts w:ascii="Verdana" w:hAnsi="Verdana"/>
                  <w:noProof/>
                  <w:sz w:val="20"/>
                  <w:szCs w:val="20"/>
                </w:rPr>
                <w:drawing>
                  <wp:inline distT="0" distB="0" distL="0" distR="0" wp14:anchorId="08396DAA" wp14:editId="1E30D201">
                    <wp:extent cx="1260000" cy="1260000"/>
                    <wp:effectExtent l="0" t="0" r="0" b="0"/>
                    <wp:docPr id="8" name="Picture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60000" cy="12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1250" w:type="pct"/>
        </w:tcPr>
        <w:sdt>
          <w:sdtPr>
            <w:rPr>
              <w:rFonts w:ascii="Verdana" w:hAnsi="Verdana"/>
              <w:b/>
              <w:sz w:val="18"/>
              <w:szCs w:val="18"/>
            </w:rPr>
            <w:alias w:val="#Nav: /Header/From_Lbl"/>
            <w:tag w:val="#Nav: Standard_Sales_Invoice/1306"/>
            <w:id w:val="1080253960"/>
            <w:placeholder>
              <w:docPart w:val="599C4FFAD55C4A5B888E83FE261D46A8"/>
            </w:placeholder>
            <w:dataBinding w:prefixMappings="xmlns:ns0='urn:microsoft-dynamics-nav/reports/Standard_Sales_Invoice/1306/'" w:xpath="/ns0:NavWordReportXmlPart[1]/ns0:Header[1]/ns0:From_Lbl[1]" w:storeItemID="{0170F0DF-CFF2-49D0-8723-A5AD8273270D}"/>
            <w:text/>
          </w:sdtPr>
          <w:sdtEndPr/>
          <w:sdtContent>
            <w:p w:rsidRPr="00E271C9" w:rsidR="0031745F" w:rsidP="0079061F" w:rsidRDefault="0079061F">
              <w:pPr>
                <w:rPr>
                  <w:rFonts w:ascii="Verdana" w:hAnsi="Verdana"/>
                  <w:b/>
                  <w:sz w:val="18"/>
                  <w:szCs w:val="18"/>
                </w:rPr>
              </w:pPr>
              <w:proofErr w:type="spellStart"/>
              <w:r>
                <w:rPr>
                  <w:rFonts w:ascii="Verdana" w:hAnsi="Verdana"/>
                  <w:b/>
                  <w:sz w:val="18"/>
                  <w:szCs w:val="18"/>
                </w:rPr>
                <w:t>From_Lbl</w:t>
              </w:r>
              <w:proofErr w:type="spellEnd"/>
            </w:p>
          </w:sdtContent>
        </w:sdt>
      </w:tc>
      <w:tc>
        <w:tcPr>
          <w:tcW w:w="1250" w:type="pct"/>
        </w:tcPr>
        <w:sdt>
          <w:sdtPr>
            <w:rPr>
              <w:rFonts w:ascii="Verdana" w:hAnsi="Verdana"/>
              <w:b/>
              <w:sz w:val="18"/>
              <w:szCs w:val="18"/>
            </w:rPr>
            <w:alias w:val="#Nav: /Header/BilledTo_Lbl"/>
            <w:tag w:val="#Nav: Standard_Sales_Invoice/1306"/>
            <w:id w:val="-46608620"/>
            <w:placeholder>
              <w:docPart w:val="59F247C2B431470799BA9AD42BDCB231"/>
            </w:placeholder>
            <w:dataBinding w:prefixMappings="xmlns:ns0='urn:microsoft-dynamics-nav/reports/Standard_Sales_Invoice/1306/'" w:xpath="/ns0:NavWordReportXmlPart[1]/ns0:Header[1]/ns0:BilledTo_Lbl[1]" w:storeItemID="{0170F0DF-CFF2-49D0-8723-A5AD8273270D}"/>
            <w:text/>
          </w:sdtPr>
          <w:sdtEndPr/>
          <w:sdtContent>
            <w:p w:rsidRPr="00E271C9" w:rsidR="0031745F" w:rsidP="0079061F" w:rsidRDefault="0079061F">
              <w:pPr>
                <w:rPr>
                  <w:rFonts w:ascii="Verdana" w:hAnsi="Verdana"/>
                  <w:b/>
                  <w:sz w:val="18"/>
                  <w:szCs w:val="18"/>
                </w:rPr>
              </w:pPr>
              <w:proofErr w:type="spellStart"/>
              <w:r>
                <w:rPr>
                  <w:rFonts w:ascii="Verdana" w:hAnsi="Verdana"/>
                  <w:b/>
                  <w:sz w:val="18"/>
                  <w:szCs w:val="18"/>
                </w:rPr>
                <w:t>BilledTo_Lbl</w:t>
              </w:r>
              <w:proofErr w:type="spellEnd"/>
            </w:p>
          </w:sdtContent>
        </w:sdt>
      </w:tc>
      <w:tc>
        <w:tcPr>
          <w:tcW w:w="1250" w:type="pct"/>
          <w:vMerge w:val="restart"/>
        </w:tcPr>
        <w:sdt>
          <w:sdtPr>
            <w:rPr>
              <w:rFonts w:ascii="Verdana" w:hAnsi="Verdana"/>
              <w:b/>
              <w:sz w:val="18"/>
              <w:szCs w:val="18"/>
            </w:rPr>
            <w:alias w:val="#Nav: /Header/DueDate_Lbl"/>
            <w:tag w:val="#Nav: Standard_Sales_Invoice/1306"/>
            <w:id w:val="-1251649982"/>
            <w:placeholder>
              <w:docPart w:val="A38F64AD8E5E468A8FF884599DDD32B8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p w:rsidRPr="00E271C9" w:rsidR="0031745F" w:rsidP="00DB7E89" w:rsidRDefault="0031745F">
              <w:pPr>
                <w:spacing w:after="160"/>
                <w:rPr>
                  <w:rFonts w:ascii="Verdana" w:hAnsi="Verdana"/>
                  <w:b/>
                  <w:sz w:val="18"/>
                  <w:szCs w:val="18"/>
                </w:rPr>
              </w:pPr>
              <w:proofErr w:type="spellStart"/>
              <w:r w:rsidRPr="00FF2ACE">
                <w:rPr>
                  <w:rFonts w:ascii="Verdana" w:hAnsi="Verdana"/>
                  <w:b/>
                  <w:sz w:val="18"/>
                  <w:szCs w:val="18"/>
                </w:rPr>
                <w:t>DueDate_Lbl</w:t>
              </w:r>
              <w:proofErr w:type="spellEnd"/>
            </w:p>
          </w:sdtContent>
        </w:sdt>
        <w:sdt>
          <w:sdtPr>
            <w:rPr>
              <w:rFonts w:ascii="Verdana" w:hAnsi="Verdana"/>
              <w:sz w:val="16"/>
              <w:szCs w:val="16"/>
            </w:rPr>
            <w:alias w:val="#Nav: /Header/DueDate"/>
            <w:tag w:val="#Nav: Standard_Sales_Invoice/1306"/>
            <w:id w:val="1703123343"/>
            <w:placeholder>
              <w:docPart w:val="B9E6B26D5BDF4D59A1466972BEC8C819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p w:rsidRPr="00E271C9" w:rsidR="0031745F" w:rsidP="00E8574F" w:rsidRDefault="0031745F">
              <w:pPr>
                <w:spacing w:after="280"/>
                <w:rPr>
                  <w:rFonts w:ascii="Verdana" w:hAnsi="Verdana"/>
                  <w:sz w:val="16"/>
                  <w:szCs w:val="16"/>
                </w:rPr>
              </w:pPr>
              <w:proofErr w:type="spellStart"/>
              <w:r w:rsidRPr="00FF2ACE">
                <w:rPr>
                  <w:rFonts w:ascii="Verdana" w:hAnsi="Verdana"/>
                  <w:sz w:val="16"/>
                  <w:szCs w:val="16"/>
                </w:rPr>
                <w:t>DueDate</w:t>
              </w:r>
              <w:proofErr w:type="spellEnd"/>
            </w:p>
          </w:sdtContent>
        </w:sdt>
        <w:sdt>
          <w:sdtPr>
            <w:rPr>
              <w:rFonts w:ascii="Verdana" w:hAnsi="Verdana"/>
              <w:b/>
              <w:sz w:val="18"/>
              <w:szCs w:val="18"/>
            </w:rPr>
            <w:alias w:val="#Nav: /Header/DocumentDate_Lbl"/>
            <w:tag w:val="#Nav: Standard_Sales_Invoice/1306"/>
            <w:id w:val="250710830"/>
            <w:placeholder>
              <w:docPart w:val="4A6979345F2044008A1BEBC9D02865C4"/>
            </w:placeholder>
            <w:dataBinding w:prefixMappings="xmlns:ns0='urn:microsoft-dynamics-nav/reports/Standard_Sales_Invoice/1306/'" w:xpath="/ns0:NavWordReportXmlPart[1]/ns0:Header[1]/ns0:DocumentDate_Lbl[1]" w:storeItemID="{0170F0DF-CFF2-49D0-8723-A5AD8273270D}"/>
            <w:text/>
          </w:sdtPr>
          <w:sdtEndPr/>
          <w:sdtContent>
            <w:p w:rsidRPr="00E271C9" w:rsidR="0031745F" w:rsidP="00DB7E89" w:rsidRDefault="0031745F">
              <w:pPr>
                <w:spacing w:after="160"/>
                <w:rPr>
                  <w:rFonts w:ascii="Verdana" w:hAnsi="Verdana"/>
                  <w:sz w:val="18"/>
                  <w:szCs w:val="18"/>
                </w:rPr>
              </w:pPr>
              <w:proofErr w:type="spellStart"/>
              <w:r w:rsidRPr="00E271C9">
                <w:rPr>
                  <w:rFonts w:ascii="Verdana" w:hAnsi="Verdana"/>
                  <w:b/>
                  <w:sz w:val="18"/>
                  <w:szCs w:val="18"/>
                </w:rPr>
                <w:t>DocumentDate_Lbl</w:t>
              </w:r>
              <w:proofErr w:type="spellEnd"/>
            </w:p>
          </w:sdtContent>
        </w:sdt>
        <w:sdt>
          <w:sdtPr>
            <w:rPr>
              <w:rFonts w:ascii="Verdana" w:hAnsi="Verdana"/>
              <w:sz w:val="16"/>
              <w:szCs w:val="16"/>
            </w:rPr>
            <w:alias w:val="#Nav: /Header/DocumentDate"/>
            <w:tag w:val="#Nav: Standard_Sales_Invoice/1306"/>
            <w:id w:val="-386421384"/>
            <w:placeholder>
              <w:docPart w:val="5426867084EE4554A4C15B329E545DB8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Pr="00E271C9" w:rsidR="0031745F" w:rsidP="00E8574F" w:rsidRDefault="0031745F">
              <w:pPr>
                <w:pStyle w:val="Subtitle"/>
                <w:spacing w:after="280"/>
                <w:rPr>
                  <w:rFonts w:ascii="Verdana" w:hAnsi="Verdana"/>
                  <w:sz w:val="16"/>
                  <w:szCs w:val="16"/>
                </w:rPr>
              </w:pPr>
              <w:proofErr w:type="spellStart"/>
              <w:r w:rsidRPr="00E271C9">
                <w:rPr>
                  <w:rFonts w:ascii="Verdana" w:hAnsi="Verdana"/>
                  <w:sz w:val="16"/>
                  <w:szCs w:val="16"/>
                </w:rPr>
                <w:t>DocumentDate</w:t>
              </w:r>
              <w:proofErr w:type="spellEnd"/>
            </w:p>
          </w:sdtContent>
        </w:sdt>
        <w:sdt>
          <w:sdtPr>
            <w:rPr>
              <w:rFonts w:ascii="Verdana" w:hAnsi="Verdana"/>
              <w:b/>
              <w:sz w:val="18"/>
              <w:szCs w:val="18"/>
            </w:rPr>
            <w:alias w:val="#Nav: /Header/DocumentNo_Lbl"/>
            <w:tag w:val="#Nav: Standard_Sales_Invoice/1306"/>
            <w:id w:val="-923345911"/>
            <w:placeholder>
              <w:docPart w:val="AB033BED51394D3B8894A6D8DC4EBF60"/>
            </w:placeholder>
            <w:dataBinding w:prefixMappings="xmlns:ns0='urn:microsoft-dynamics-nav/reports/Standard_Sales_Invoice/1306/'" w:xpath="/ns0:NavWordReportXmlPart[1]/ns0:Header[1]/ns0:DocumentNo_Lbl[1]" w:storeItemID="{0170F0DF-CFF2-49D0-8723-A5AD8273270D}"/>
            <w:text/>
          </w:sdtPr>
          <w:sdtEndPr/>
          <w:sdtContent>
            <w:p w:rsidRPr="00E271C9" w:rsidR="0031745F" w:rsidP="00DB7E89" w:rsidRDefault="0031745F">
              <w:pPr>
                <w:spacing w:after="160"/>
                <w:rPr>
                  <w:rFonts w:ascii="Verdana" w:hAnsi="Verdana"/>
                  <w:sz w:val="18"/>
                  <w:szCs w:val="18"/>
                </w:rPr>
              </w:pPr>
              <w:proofErr w:type="spellStart"/>
              <w:r w:rsidRPr="00E271C9">
                <w:rPr>
                  <w:rFonts w:ascii="Verdana" w:hAnsi="Verdana"/>
                  <w:b/>
                  <w:sz w:val="18"/>
                  <w:szCs w:val="18"/>
                </w:rPr>
                <w:t>DocumentNo_Lbl</w:t>
              </w:r>
              <w:proofErr w:type="spellEnd"/>
            </w:p>
          </w:sdtContent>
        </w:sdt>
        <w:sdt>
          <w:sdtPr>
            <w:rPr>
              <w:rFonts w:ascii="Verdana" w:hAnsi="Verdana"/>
              <w:sz w:val="16"/>
              <w:szCs w:val="16"/>
            </w:rPr>
            <w:alias w:val="#Nav: /Header/DocumentNo"/>
            <w:tag w:val="#Nav: Standard_Sales_Invoice/1306"/>
            <w:id w:val="2070307606"/>
            <w:placeholder>
              <w:docPart w:val="A2EC63CD6D5444B6B2371BD140192D14"/>
            </w:placeholder>
            <w:dataBinding w:prefixMappings="xmlns:ns0='urn:microsoft-dynamics-nav/reports/Standard_Sales_Invoice/1306/'" w:xpath="/ns0:NavWordReportXmlPart[1]/ns0:Header[1]/ns0:DocumentNo[1]" w:storeItemID="{0170F0DF-CFF2-49D0-8723-A5AD8273270D}"/>
            <w:text/>
          </w:sdtPr>
          <w:sdtEndPr/>
          <w:sdtContent>
            <w:p w:rsidRPr="00E271C9" w:rsidR="0031745F" w:rsidP="00575931" w:rsidRDefault="0031745F">
              <w:pPr>
                <w:spacing w:after="120"/>
                <w:rPr>
                  <w:rFonts w:ascii="Verdana" w:hAnsi="Verdana"/>
                  <w:b/>
                  <w:sz w:val="16"/>
                  <w:szCs w:val="16"/>
                </w:rPr>
              </w:pPr>
              <w:proofErr w:type="spellStart"/>
              <w:r w:rsidRPr="00E271C9">
                <w:rPr>
                  <w:rFonts w:ascii="Verdana" w:hAnsi="Verdana"/>
                  <w:sz w:val="16"/>
                  <w:szCs w:val="16"/>
                </w:rPr>
                <w:t>DocumentNo</w:t>
              </w:r>
              <w:proofErr w:type="spellEnd"/>
            </w:p>
          </w:sdtContent>
        </w:sdt>
      </w:tc>
    </w:tr>
    <w:tr w:rsidRPr="00F105DD" w:rsidR="0031745F" w:rsidTr="00381195"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1"/>
          <w:tag w:val="#Nav: Standard_Sales_Invoice/1306"/>
          <w:id w:val="1680078200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ompanyAddress1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CompanyAddress1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1"/>
          <w:tag w:val="#Nav: Standard_Sales_Invoice/1306"/>
          <w:id w:val="461245740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1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CustomerAddress1</w:t>
              </w:r>
            </w:p>
          </w:tc>
        </w:sdtContent>
      </w:sdt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Pr="00F105DD" w:rsidR="0031745F" w:rsidTr="00381195"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2"/>
          <w:tag w:val="#Nav: Standard_Sales_Invoice/1306"/>
          <w:id w:val="-408238789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ompanyAddress2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CompanyAddress2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2"/>
          <w:tag w:val="#Nav: Standard_Sales_Invoice/1306"/>
          <w:id w:val="-2068176556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2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CustomerAddress2</w:t>
              </w:r>
            </w:p>
          </w:tc>
        </w:sdtContent>
      </w:sdt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Pr="00F105DD" w:rsidR="0031745F" w:rsidTr="00381195"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3"/>
          <w:tag w:val="#Nav: Standard_Sales_Invoice/1306"/>
          <w:id w:val="1511636075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ompanyAddress3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CompanyAddress3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3"/>
          <w:tag w:val="#Nav: Standard_Sales_Invoice/1306"/>
          <w:id w:val="-1417003922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3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CustomerAddress3</w:t>
              </w:r>
            </w:p>
          </w:tc>
        </w:sdtContent>
      </w:sdt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Pr="00F105DD" w:rsidR="0031745F" w:rsidTr="00381195"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4"/>
          <w:tag w:val="#Nav: Standard_Sales_Invoice/1306"/>
          <w:id w:val="201990696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ompanyAddress4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CompanyAddress4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4"/>
          <w:tag w:val="#Nav: Standard_Sales_Invoice/1306"/>
          <w:id w:val="-489947162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4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CustomerAddress4</w:t>
              </w:r>
            </w:p>
          </w:tc>
        </w:sdtContent>
      </w:sdt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Pr="00F105DD" w:rsidR="0031745F" w:rsidTr="00381195"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5"/>
          <w:tag w:val="#Nav: Standard_Sales_Invoice/1306"/>
          <w:id w:val="2009711897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ompanyAddress5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CompanyAddress5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5"/>
          <w:tag w:val="#Nav: Standard_Sales_Invoice/1306"/>
          <w:id w:val="1204288707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5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CustomerAddress5</w:t>
              </w:r>
            </w:p>
          </w:tc>
        </w:sdtContent>
      </w:sdt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Pr="00F105DD" w:rsidR="0031745F" w:rsidTr="00381195"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6"/>
          <w:tag w:val="#Nav: Standard_Sales_Invoice/1306"/>
          <w:id w:val="548961844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ompanyAddress6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CompanyAddress6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6"/>
          <w:tag w:val="#Nav: Standard_Sales_Invoice/1306"/>
          <w:id w:val="1808505565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6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CustomerAddress6</w:t>
              </w:r>
            </w:p>
          </w:tc>
        </w:sdtContent>
      </w:sdt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Pr="00F105DD" w:rsidR="0031745F" w:rsidTr="00381195"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7"/>
          <w:tag w:val="#Nav: Standard_Sales_Invoice/1306"/>
          <w:id w:val="115035338"/>
          <w:placeholder>
            <w:docPart w:val="40255126AA1A47AE80CB9A94D14D96A9"/>
          </w:placeholder>
          <w:dataBinding w:prefixMappings="xmlns:ns0='urn:microsoft-dynamics-nav/reports/Standard_Sales_Invoice/1306/'" w:xpath="/ns0:NavWordReportXmlPart[1]/ns0:Header[1]/ns0:CompanyAddress7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79061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>
                <w:rPr>
                  <w:rFonts w:ascii="Verdana" w:hAnsi="Verdana"/>
                  <w:sz w:val="16"/>
                  <w:szCs w:val="16"/>
                </w:rPr>
                <w:t>CompanyAddress7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7"/>
          <w:tag w:val="#Nav: Standard_Sales_Invoice/1306"/>
          <w:id w:val="-1233539407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7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CustomerAddress7</w:t>
              </w:r>
            </w:p>
          </w:tc>
        </w:sdtContent>
      </w:sdt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  <w:tr w:rsidRPr="00F105DD" w:rsidR="0031745F" w:rsidTr="00381195"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  <w:sdt>
        <w:sdtPr>
          <w:rPr>
            <w:rFonts w:ascii="Verdana" w:hAnsi="Verdana"/>
            <w:sz w:val="16"/>
            <w:szCs w:val="16"/>
          </w:rPr>
          <w:alias w:val="#Nav: /Header/CompanyAddress8"/>
          <w:tag w:val="#Nav: Standard_Sales_Invoice/1306"/>
          <w:id w:val="-1757657417"/>
          <w:placeholder>
            <w:docPart w:val="E83BEF4F51924A51BAA0FF2C4AE53005"/>
          </w:placeholder>
          <w:dataBinding w:prefixMappings="xmlns:ns0='urn:microsoft-dynamics-nav/reports/Standard_Sales_Invoice/1306/'" w:xpath="/ns0:NavWordReportXmlPart[1]/ns0:Header[1]/ns0:CompanyAddress8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79061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>
                <w:rPr>
                  <w:rFonts w:ascii="Verdana" w:hAnsi="Verdana"/>
                  <w:sz w:val="16"/>
                  <w:szCs w:val="16"/>
                </w:rPr>
                <w:t>CompanyAddress8</w:t>
              </w:r>
            </w:p>
          </w:tc>
        </w:sdtContent>
      </w:sdt>
      <w:sdt>
        <w:sdtPr>
          <w:rPr>
            <w:rFonts w:ascii="Verdana" w:hAnsi="Verdana"/>
            <w:sz w:val="16"/>
            <w:szCs w:val="16"/>
          </w:rPr>
          <w:alias w:val="#Nav: /Header/CustomerAddress8"/>
          <w:tag w:val="#Nav: Standard_Sales_Invoice/1306"/>
          <w:id w:val="2021041940"/>
          <w:placeholder>
            <w:docPart w:val="6AC8B2DDCB7241F8B69B473CC46C7C7D"/>
          </w:placeholder>
          <w:dataBinding w:prefixMappings="xmlns:ns0='urn:microsoft-dynamics-nav/reports/Standard_Sales_Invoice/1306/'" w:xpath="/ns0:NavWordReportXmlPart[1]/ns0:Header[1]/ns0:CustomerAddress8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E271C9" w:rsidR="0031745F" w:rsidP="00E8574F" w:rsidRDefault="0031745F">
              <w:pPr>
                <w:spacing w:after="80"/>
                <w:rPr>
                  <w:rFonts w:ascii="Verdana" w:hAnsi="Verdana"/>
                  <w:sz w:val="16"/>
                  <w:szCs w:val="16"/>
                </w:rPr>
              </w:pPr>
              <w:r w:rsidRPr="00E271C9">
                <w:rPr>
                  <w:rFonts w:ascii="Verdana" w:hAnsi="Verdana"/>
                  <w:sz w:val="16"/>
                  <w:szCs w:val="16"/>
                </w:rPr>
                <w:t>CustomerAddress8</w:t>
              </w:r>
            </w:p>
          </w:tc>
        </w:sdtContent>
      </w:sdt>
      <w:tc>
        <w:tcPr>
          <w:tcW w:w="1250" w:type="pct"/>
          <w:vMerge/>
        </w:tcPr>
        <w:p w:rsidRPr="00F105DD" w:rsidR="0031745F" w:rsidP="00575931" w:rsidRDefault="0031745F">
          <w:pPr>
            <w:spacing w:after="120"/>
            <w:rPr>
              <w:rFonts w:ascii="Verdana" w:hAnsi="Verdana"/>
              <w:sz w:val="20"/>
              <w:szCs w:val="20"/>
            </w:rPr>
          </w:pPr>
        </w:p>
      </w:tc>
    </w:tr>
  </w:tbl>
  <w:p w:rsidR="00C43401" w:rsidP="006B7E56" w:rsidRDefault="008956C9">
    <w:pPr>
      <w:pStyle w:val="Header"/>
      <w:tabs>
        <w:tab w:val="clear" w:pos="4680"/>
        <w:tab w:val="clear" w:pos="9360"/>
        <w:tab w:val="center" w:pos="5130"/>
      </w:tabs>
    </w:pPr>
    <w:r>
      <w:t xml:space="preserve">                                                    </w:t>
    </w:r>
    <w:sdt>
      <w:sdtPr>
        <w:rPr>
          <w:b/>
        </w:rPr>
        <w:alias w:val="#Nav: /Header/ExternalLable"/>
        <w:tag w:val="#Nav: Standard_Sales_Invoice/1306"/>
        <w:id w:val="114685846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ExternalLable[1]" w:storeItemID="{0170F0DF-CFF2-49D0-8723-A5AD8273270D}"/>
        <w:text/>
      </w:sdtPr>
      <w:sdtEndPr/>
      <w:sdtContent>
        <w:proofErr w:type="spellStart"/>
        <w:r w:rsidR="00825CDC">
          <w:rPr>
            <w:b/>
          </w:rPr>
          <w:t>ExternalLable</w:t>
        </w:r>
        <w:proofErr w:type="spellEnd"/>
      </w:sdtContent>
    </w:sdt>
    <w:r w:rsidR="006B7E56">
      <w:rPr>
        <w:b/>
      </w:rPr>
      <w:tab/>
    </w:r>
    <w:r w:rsidR="00530627">
      <w:rPr>
        <w:b/>
      </w:rPr>
      <w:t xml:space="preserve">                         </w:t>
    </w:r>
    <w:sdt>
      <w:sdtPr>
        <w:alias w:val="#Nav: /Header/ExternalDocumentNo"/>
        <w:tag w:val="#Nav: Standard_Sales_Invoice/1306"/>
        <w:id w:val="1829403542"/>
        <w:placeholder>
          <w:docPart w:val="D1A8CFB9F14C4801B3AC4A85F8601064"/>
        </w:placeholder>
        <w:dataBinding w:prefixMappings="xmlns:ns0='urn:microsoft-dynamics-nav/reports/Standard_Sales_Invoice/1306/'" w:xpath="/ns0:NavWordReportXmlPart[1]/ns0:Header[1]/ns0:ExternalDocumentNo[1]" w:storeItemID="{0170F0DF-CFF2-49D0-8723-A5AD8273270D}"/>
        <w:text/>
      </w:sdtPr>
      <w:sdtEndPr/>
      <w:sdtContent>
        <w:proofErr w:type="spellStart"/>
        <w:r w:rsidRPr="00FA4E23" w:rsidR="00A96F92">
          <w:t>ExternalDocumentNo</w:t>
        </w:r>
        <w:proofErr w:type="spellEnd"/>
      </w:sdtContent>
    </w:sdt>
    <w:r w:rsidR="00530627">
      <w:rPr>
        <w:b/>
      </w:rPr>
      <w:t xml:space="preserve">  </w:t>
    </w:r>
    <w:r w:rsidR="006B7E56">
      <w:rPr>
        <w:b/>
      </w:rPr>
      <w:t xml:space="preserve"> </w:t>
    </w:r>
  </w:p>
  <w:p w:rsidR="00956A32" w:rsidP="00530627" w:rsidRDefault="00956A32">
    <w:pPr>
      <w:pStyle w:val="Header"/>
      <w:tabs>
        <w:tab w:val="clear" w:pos="4680"/>
        <w:tab w:val="clear" w:pos="9360"/>
        <w:tab w:val="center" w:pos="5130"/>
      </w:tabs>
    </w:pPr>
    <w:r>
      <w:t xml:space="preserve">                    </w:t>
    </w:r>
    <w:r w:rsidR="00530627">
      <w:t xml:space="preserve">                                </w:t>
    </w:r>
    <w:sdt>
      <w:sdtPr>
        <w:rPr>
          <w:b/>
        </w:rPr>
        <w:alias w:val="#Nav: /Header/ServiceLable"/>
        <w:tag w:val="#Nav: Standard_Sales_Invoice/1306"/>
        <w:id w:val="849910614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ServiceLable[1]" w:storeItemID="{0170F0DF-CFF2-49D0-8723-A5AD8273270D}"/>
        <w:text/>
      </w:sdtPr>
      <w:sdtEndPr/>
      <w:sdtContent>
        <w:proofErr w:type="spellStart"/>
        <w:r w:rsidRPr="00103310" w:rsidR="00530627">
          <w:rPr>
            <w:b/>
          </w:rPr>
          <w:t>ServiceLable</w:t>
        </w:r>
        <w:proofErr w:type="spellEnd"/>
      </w:sdtContent>
    </w:sdt>
    <w:r w:rsidR="00530627">
      <w:tab/>
    </w:r>
    <w:r w:rsidR="008D602A">
      <w:t xml:space="preserve">                        </w:t>
    </w:r>
    <w:sdt>
      <w:sdtPr>
        <w:id w:val="-5663411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Service_Period[1]" w:storeItemID="{0170F0DF-CFF2-49D0-8723-A5AD8273270D}"/>
        <w:text/>
        <w:alias w:val="#Nav: /Header/Service_Period"/>
        <w:tag w:val="#Nav: Standard_Sales_Invoice/1306"/>
      </w:sdtPr>
      <w:sdtContent>
        <w:proofErr w:type="spellStart"/>
        <w:r w:rsidR="008D602A">
          <w:t>Service_Period</w:t>
        </w:r>
        <w:proofErr w:type="spellEnd"/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32E69"/>
    <w:rsid w:val="000357EB"/>
    <w:rsid w:val="000404B0"/>
    <w:rsid w:val="00047E7D"/>
    <w:rsid w:val="0005019D"/>
    <w:rsid w:val="000610BE"/>
    <w:rsid w:val="00070EE8"/>
    <w:rsid w:val="00074151"/>
    <w:rsid w:val="000844A3"/>
    <w:rsid w:val="0008693A"/>
    <w:rsid w:val="000A18ED"/>
    <w:rsid w:val="000A665A"/>
    <w:rsid w:val="000A6665"/>
    <w:rsid w:val="000B22DC"/>
    <w:rsid w:val="000C34A1"/>
    <w:rsid w:val="000D5A6D"/>
    <w:rsid w:val="000E071F"/>
    <w:rsid w:val="00103310"/>
    <w:rsid w:val="00103846"/>
    <w:rsid w:val="0011793B"/>
    <w:rsid w:val="00123A7D"/>
    <w:rsid w:val="00126D5A"/>
    <w:rsid w:val="00130677"/>
    <w:rsid w:val="00134A71"/>
    <w:rsid w:val="001518C8"/>
    <w:rsid w:val="00151C73"/>
    <w:rsid w:val="001621D9"/>
    <w:rsid w:val="0016392B"/>
    <w:rsid w:val="001657D6"/>
    <w:rsid w:val="00182C70"/>
    <w:rsid w:val="001871AD"/>
    <w:rsid w:val="001924FB"/>
    <w:rsid w:val="0019641A"/>
    <w:rsid w:val="001B0656"/>
    <w:rsid w:val="001B793C"/>
    <w:rsid w:val="001C7E7F"/>
    <w:rsid w:val="001D1CE2"/>
    <w:rsid w:val="001D5959"/>
    <w:rsid w:val="001D6807"/>
    <w:rsid w:val="001F6E28"/>
    <w:rsid w:val="001F76A3"/>
    <w:rsid w:val="0020108A"/>
    <w:rsid w:val="00225023"/>
    <w:rsid w:val="00227E4E"/>
    <w:rsid w:val="002334A5"/>
    <w:rsid w:val="00235CA0"/>
    <w:rsid w:val="00245B0E"/>
    <w:rsid w:val="00250990"/>
    <w:rsid w:val="00261876"/>
    <w:rsid w:val="0026269B"/>
    <w:rsid w:val="002669DB"/>
    <w:rsid w:val="0027134C"/>
    <w:rsid w:val="00273BA9"/>
    <w:rsid w:val="002813B4"/>
    <w:rsid w:val="00291DE0"/>
    <w:rsid w:val="0029628E"/>
    <w:rsid w:val="002A29DF"/>
    <w:rsid w:val="002A382C"/>
    <w:rsid w:val="002B06DF"/>
    <w:rsid w:val="002B09BE"/>
    <w:rsid w:val="002B5226"/>
    <w:rsid w:val="002B6B46"/>
    <w:rsid w:val="002E2A56"/>
    <w:rsid w:val="002E67E1"/>
    <w:rsid w:val="0031745F"/>
    <w:rsid w:val="00337723"/>
    <w:rsid w:val="00341EE6"/>
    <w:rsid w:val="00342DC2"/>
    <w:rsid w:val="00355E20"/>
    <w:rsid w:val="00374316"/>
    <w:rsid w:val="00377675"/>
    <w:rsid w:val="00381195"/>
    <w:rsid w:val="0038349C"/>
    <w:rsid w:val="0039340F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1608B"/>
    <w:rsid w:val="00416ADA"/>
    <w:rsid w:val="00417ABE"/>
    <w:rsid w:val="00451877"/>
    <w:rsid w:val="00451DB0"/>
    <w:rsid w:val="00473020"/>
    <w:rsid w:val="00492354"/>
    <w:rsid w:val="004A480E"/>
    <w:rsid w:val="004A4D71"/>
    <w:rsid w:val="004B22F6"/>
    <w:rsid w:val="004B47ED"/>
    <w:rsid w:val="004B4EE3"/>
    <w:rsid w:val="004B53E0"/>
    <w:rsid w:val="004B6FE5"/>
    <w:rsid w:val="004C60A5"/>
    <w:rsid w:val="004F2432"/>
    <w:rsid w:val="004F4777"/>
    <w:rsid w:val="0051660C"/>
    <w:rsid w:val="00524FE6"/>
    <w:rsid w:val="00530627"/>
    <w:rsid w:val="00540779"/>
    <w:rsid w:val="00543913"/>
    <w:rsid w:val="00552846"/>
    <w:rsid w:val="00563DCD"/>
    <w:rsid w:val="00565C9A"/>
    <w:rsid w:val="00566B44"/>
    <w:rsid w:val="00572298"/>
    <w:rsid w:val="005731CF"/>
    <w:rsid w:val="00575931"/>
    <w:rsid w:val="00587157"/>
    <w:rsid w:val="00595F7F"/>
    <w:rsid w:val="005963DE"/>
    <w:rsid w:val="005A0994"/>
    <w:rsid w:val="005C497A"/>
    <w:rsid w:val="005D0156"/>
    <w:rsid w:val="005E3145"/>
    <w:rsid w:val="005E42A0"/>
    <w:rsid w:val="005F2559"/>
    <w:rsid w:val="005F5EC9"/>
    <w:rsid w:val="005F6BCC"/>
    <w:rsid w:val="0060202A"/>
    <w:rsid w:val="0060751D"/>
    <w:rsid w:val="00610A30"/>
    <w:rsid w:val="00610DE0"/>
    <w:rsid w:val="00612ABF"/>
    <w:rsid w:val="006245DA"/>
    <w:rsid w:val="00625B8D"/>
    <w:rsid w:val="0063620D"/>
    <w:rsid w:val="006418FA"/>
    <w:rsid w:val="0067225B"/>
    <w:rsid w:val="00677AD5"/>
    <w:rsid w:val="0068273F"/>
    <w:rsid w:val="00683CCE"/>
    <w:rsid w:val="00684C66"/>
    <w:rsid w:val="00684EEB"/>
    <w:rsid w:val="0068537C"/>
    <w:rsid w:val="006907F2"/>
    <w:rsid w:val="00690D8D"/>
    <w:rsid w:val="00695D27"/>
    <w:rsid w:val="006A2A7B"/>
    <w:rsid w:val="006B7E56"/>
    <w:rsid w:val="006C30D9"/>
    <w:rsid w:val="006C4581"/>
    <w:rsid w:val="006D4B90"/>
    <w:rsid w:val="006D64AE"/>
    <w:rsid w:val="006F114F"/>
    <w:rsid w:val="006F2626"/>
    <w:rsid w:val="0070178C"/>
    <w:rsid w:val="00711218"/>
    <w:rsid w:val="00713DC5"/>
    <w:rsid w:val="0071439C"/>
    <w:rsid w:val="00716E24"/>
    <w:rsid w:val="0073291A"/>
    <w:rsid w:val="00736CD6"/>
    <w:rsid w:val="00741F6B"/>
    <w:rsid w:val="00744A2C"/>
    <w:rsid w:val="007537BA"/>
    <w:rsid w:val="00756ACB"/>
    <w:rsid w:val="0075726E"/>
    <w:rsid w:val="00760FA8"/>
    <w:rsid w:val="00763060"/>
    <w:rsid w:val="00765190"/>
    <w:rsid w:val="00765483"/>
    <w:rsid w:val="00766078"/>
    <w:rsid w:val="007773B8"/>
    <w:rsid w:val="00777ADC"/>
    <w:rsid w:val="0079061F"/>
    <w:rsid w:val="00797305"/>
    <w:rsid w:val="007A0A2F"/>
    <w:rsid w:val="007A19BC"/>
    <w:rsid w:val="007B235B"/>
    <w:rsid w:val="007C6D21"/>
    <w:rsid w:val="007C6DC6"/>
    <w:rsid w:val="007E323C"/>
    <w:rsid w:val="00802B5B"/>
    <w:rsid w:val="008033F9"/>
    <w:rsid w:val="00807754"/>
    <w:rsid w:val="0081488B"/>
    <w:rsid w:val="00815D27"/>
    <w:rsid w:val="008179F0"/>
    <w:rsid w:val="00817EE6"/>
    <w:rsid w:val="00820262"/>
    <w:rsid w:val="008213FF"/>
    <w:rsid w:val="00825CDC"/>
    <w:rsid w:val="00831C7E"/>
    <w:rsid w:val="00836184"/>
    <w:rsid w:val="00837F61"/>
    <w:rsid w:val="00840CC8"/>
    <w:rsid w:val="00844D12"/>
    <w:rsid w:val="00845DAF"/>
    <w:rsid w:val="00845E08"/>
    <w:rsid w:val="008469B0"/>
    <w:rsid w:val="008504B6"/>
    <w:rsid w:val="008533EF"/>
    <w:rsid w:val="00856BBF"/>
    <w:rsid w:val="0086423B"/>
    <w:rsid w:val="00870B49"/>
    <w:rsid w:val="008956C9"/>
    <w:rsid w:val="008C3901"/>
    <w:rsid w:val="008D0ED6"/>
    <w:rsid w:val="008D602A"/>
    <w:rsid w:val="008D7475"/>
    <w:rsid w:val="008E6F68"/>
    <w:rsid w:val="008E766D"/>
    <w:rsid w:val="008F0A38"/>
    <w:rsid w:val="0090637C"/>
    <w:rsid w:val="009072D1"/>
    <w:rsid w:val="00917144"/>
    <w:rsid w:val="0092542A"/>
    <w:rsid w:val="009311DA"/>
    <w:rsid w:val="00933DB5"/>
    <w:rsid w:val="00940735"/>
    <w:rsid w:val="009430BE"/>
    <w:rsid w:val="00943A17"/>
    <w:rsid w:val="009453BC"/>
    <w:rsid w:val="009529EF"/>
    <w:rsid w:val="00954C6C"/>
    <w:rsid w:val="00956A32"/>
    <w:rsid w:val="009643F3"/>
    <w:rsid w:val="00966D04"/>
    <w:rsid w:val="00972E96"/>
    <w:rsid w:val="0098293C"/>
    <w:rsid w:val="00982950"/>
    <w:rsid w:val="0099119C"/>
    <w:rsid w:val="00991278"/>
    <w:rsid w:val="0099175E"/>
    <w:rsid w:val="009943A4"/>
    <w:rsid w:val="00997858"/>
    <w:rsid w:val="009A35CE"/>
    <w:rsid w:val="009B485A"/>
    <w:rsid w:val="009B4A52"/>
    <w:rsid w:val="009C0E7C"/>
    <w:rsid w:val="009C7016"/>
    <w:rsid w:val="009D508B"/>
    <w:rsid w:val="009D6FE7"/>
    <w:rsid w:val="009D7C37"/>
    <w:rsid w:val="009E16EA"/>
    <w:rsid w:val="009E251E"/>
    <w:rsid w:val="009F21B5"/>
    <w:rsid w:val="00A00B95"/>
    <w:rsid w:val="00A01AB9"/>
    <w:rsid w:val="00A048EC"/>
    <w:rsid w:val="00A1590F"/>
    <w:rsid w:val="00A16B38"/>
    <w:rsid w:val="00A30C38"/>
    <w:rsid w:val="00A36F2C"/>
    <w:rsid w:val="00A41053"/>
    <w:rsid w:val="00A42BE5"/>
    <w:rsid w:val="00A4781F"/>
    <w:rsid w:val="00A76F36"/>
    <w:rsid w:val="00A9010E"/>
    <w:rsid w:val="00A940EF"/>
    <w:rsid w:val="00A96F92"/>
    <w:rsid w:val="00A9726D"/>
    <w:rsid w:val="00AB67CF"/>
    <w:rsid w:val="00AC7A97"/>
    <w:rsid w:val="00AF1EDD"/>
    <w:rsid w:val="00AF4452"/>
    <w:rsid w:val="00AF5CA1"/>
    <w:rsid w:val="00AF62CA"/>
    <w:rsid w:val="00B01DA6"/>
    <w:rsid w:val="00B10D67"/>
    <w:rsid w:val="00B22FDE"/>
    <w:rsid w:val="00B31D79"/>
    <w:rsid w:val="00B32D4B"/>
    <w:rsid w:val="00B402B9"/>
    <w:rsid w:val="00B437D5"/>
    <w:rsid w:val="00B557AB"/>
    <w:rsid w:val="00B57659"/>
    <w:rsid w:val="00B60D54"/>
    <w:rsid w:val="00B63554"/>
    <w:rsid w:val="00B7674D"/>
    <w:rsid w:val="00B8205C"/>
    <w:rsid w:val="00B8363E"/>
    <w:rsid w:val="00B83C70"/>
    <w:rsid w:val="00B86BCD"/>
    <w:rsid w:val="00B86E6F"/>
    <w:rsid w:val="00B91CA1"/>
    <w:rsid w:val="00B92F96"/>
    <w:rsid w:val="00B92FF0"/>
    <w:rsid w:val="00B94CDA"/>
    <w:rsid w:val="00B96060"/>
    <w:rsid w:val="00BB4775"/>
    <w:rsid w:val="00BB7C53"/>
    <w:rsid w:val="00BC232B"/>
    <w:rsid w:val="00BD0295"/>
    <w:rsid w:val="00BD2533"/>
    <w:rsid w:val="00BD35AE"/>
    <w:rsid w:val="00BE54D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6485C"/>
    <w:rsid w:val="00C67EB5"/>
    <w:rsid w:val="00C730B5"/>
    <w:rsid w:val="00C744BD"/>
    <w:rsid w:val="00C77159"/>
    <w:rsid w:val="00C957B6"/>
    <w:rsid w:val="00CA0A89"/>
    <w:rsid w:val="00CA6394"/>
    <w:rsid w:val="00CB5792"/>
    <w:rsid w:val="00CB70AD"/>
    <w:rsid w:val="00CC22F9"/>
    <w:rsid w:val="00CD1B92"/>
    <w:rsid w:val="00CE4EFC"/>
    <w:rsid w:val="00D15C07"/>
    <w:rsid w:val="00D213B3"/>
    <w:rsid w:val="00D21D63"/>
    <w:rsid w:val="00D23437"/>
    <w:rsid w:val="00D235D0"/>
    <w:rsid w:val="00D26167"/>
    <w:rsid w:val="00D31FC2"/>
    <w:rsid w:val="00D34868"/>
    <w:rsid w:val="00D40A70"/>
    <w:rsid w:val="00D41DC8"/>
    <w:rsid w:val="00D53B6F"/>
    <w:rsid w:val="00D54A61"/>
    <w:rsid w:val="00D54DEE"/>
    <w:rsid w:val="00D550E4"/>
    <w:rsid w:val="00D6006D"/>
    <w:rsid w:val="00D66046"/>
    <w:rsid w:val="00D70472"/>
    <w:rsid w:val="00D710DD"/>
    <w:rsid w:val="00D714F5"/>
    <w:rsid w:val="00D72A07"/>
    <w:rsid w:val="00D72E02"/>
    <w:rsid w:val="00D754C6"/>
    <w:rsid w:val="00D75AAF"/>
    <w:rsid w:val="00D91D42"/>
    <w:rsid w:val="00D96C6A"/>
    <w:rsid w:val="00DA0F11"/>
    <w:rsid w:val="00DA580A"/>
    <w:rsid w:val="00DB4B5B"/>
    <w:rsid w:val="00DB7E89"/>
    <w:rsid w:val="00DE180F"/>
    <w:rsid w:val="00DF30F1"/>
    <w:rsid w:val="00E05286"/>
    <w:rsid w:val="00E111C4"/>
    <w:rsid w:val="00E22B7E"/>
    <w:rsid w:val="00E23E73"/>
    <w:rsid w:val="00E24245"/>
    <w:rsid w:val="00E271C9"/>
    <w:rsid w:val="00E40C63"/>
    <w:rsid w:val="00E41182"/>
    <w:rsid w:val="00E4361D"/>
    <w:rsid w:val="00E4786B"/>
    <w:rsid w:val="00E51151"/>
    <w:rsid w:val="00E54F17"/>
    <w:rsid w:val="00E65451"/>
    <w:rsid w:val="00E67097"/>
    <w:rsid w:val="00E8574F"/>
    <w:rsid w:val="00E902EA"/>
    <w:rsid w:val="00E96A2B"/>
    <w:rsid w:val="00EA06E1"/>
    <w:rsid w:val="00EA246E"/>
    <w:rsid w:val="00EA259E"/>
    <w:rsid w:val="00EA27AA"/>
    <w:rsid w:val="00EA470D"/>
    <w:rsid w:val="00EB5B19"/>
    <w:rsid w:val="00EC1995"/>
    <w:rsid w:val="00EC4C86"/>
    <w:rsid w:val="00ED0377"/>
    <w:rsid w:val="00ED2438"/>
    <w:rsid w:val="00EE2CA3"/>
    <w:rsid w:val="00EE53F7"/>
    <w:rsid w:val="00F105DD"/>
    <w:rsid w:val="00F14176"/>
    <w:rsid w:val="00F20F72"/>
    <w:rsid w:val="00F219F1"/>
    <w:rsid w:val="00F36FA0"/>
    <w:rsid w:val="00F44822"/>
    <w:rsid w:val="00F47692"/>
    <w:rsid w:val="00F5000F"/>
    <w:rsid w:val="00F66A1F"/>
    <w:rsid w:val="00F7015A"/>
    <w:rsid w:val="00F7093D"/>
    <w:rsid w:val="00F81AE9"/>
    <w:rsid w:val="00F848FB"/>
    <w:rsid w:val="00F85C3D"/>
    <w:rsid w:val="00F86468"/>
    <w:rsid w:val="00FA4D66"/>
    <w:rsid w:val="00FA4E23"/>
    <w:rsid w:val="00FB06A1"/>
    <w:rsid w:val="00FB3DCE"/>
    <w:rsid w:val="00FD6A00"/>
    <w:rsid w:val="00FE1868"/>
    <w:rsid w:val="00FF2ACE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9EA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61F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ForceRightNoSpacing">
    <w:name w:val="Force Right No Spacing"/>
    <w:basedOn w:val="Normal"/>
    <w:link w:val="ForceRightNoSpacingChar"/>
    <w:rsid w:val="001F6E28"/>
    <w:pPr>
      <w:spacing w:after="0" w:line="259" w:lineRule="auto"/>
      <w:jc w:val="right"/>
    </w:pPr>
    <w:rPr>
      <w:rFonts w:eastAsiaTheme="minorEastAsia"/>
      <w:szCs w:val="20"/>
      <w:lang w:val="da-DK"/>
    </w:rPr>
  </w:style>
  <w:style w:type="character" w:customStyle="1" w:styleId="ForceRightNoSpacingChar">
    <w:name w:val="Force Right No Spacing Char"/>
    <w:basedOn w:val="DefaultParagraphFont"/>
    <w:link w:val="ForceRightNoSpacing"/>
    <w:rsid w:val="001F6E28"/>
    <w:rPr>
      <w:rFonts w:eastAsiaTheme="minorEastAsia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8F64AD8E5E468A8FF884599DDD3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3BDB0-E945-4244-9871-97074979AA2B}"/>
      </w:docPartPr>
      <w:docPartBody>
        <w:p w:rsidR="00EE0A65" w:rsidRDefault="00E964E7" w:rsidP="00E964E7">
          <w:pPr>
            <w:pStyle w:val="A38F64AD8E5E468A8FF884599DDD32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E6B26D5BDF4D59A1466972BEC8C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0AA0D-4022-481E-AD21-B7C8904586D6}"/>
      </w:docPartPr>
      <w:docPartBody>
        <w:p w:rsidR="00EE0A65" w:rsidRDefault="00E964E7" w:rsidP="00E964E7">
          <w:pPr>
            <w:pStyle w:val="B9E6B26D5BDF4D59A1466972BEC8C8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A6979345F2044008A1BEBC9D0286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119E4-2AC0-4ADC-9B26-9E66514F32AB}"/>
      </w:docPartPr>
      <w:docPartBody>
        <w:p w:rsidR="00EE0A65" w:rsidRDefault="00E964E7" w:rsidP="00E964E7">
          <w:pPr>
            <w:pStyle w:val="4A6979345F2044008A1BEBC9D02865C4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26867084EE4554A4C15B329E545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01292-6485-47C4-8B50-967833541683}"/>
      </w:docPartPr>
      <w:docPartBody>
        <w:p w:rsidR="00EE0A65" w:rsidRDefault="00E964E7" w:rsidP="00E964E7">
          <w:pPr>
            <w:pStyle w:val="5426867084EE4554A4C15B329E545D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B033BED51394D3B8894A6D8DC4EB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172CD-2403-4783-B7BF-915EEB09CC38}"/>
      </w:docPartPr>
      <w:docPartBody>
        <w:p w:rsidR="00EE0A65" w:rsidRDefault="00E964E7" w:rsidP="00E964E7">
          <w:pPr>
            <w:pStyle w:val="AB033BED51394D3B8894A6D8DC4EBF60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EC63CD6D5444B6B2371BD140192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D3B14-595B-406D-A40B-0E7C55AC2D60}"/>
      </w:docPartPr>
      <w:docPartBody>
        <w:p w:rsidR="00EE0A65" w:rsidRDefault="00E964E7" w:rsidP="00E964E7">
          <w:pPr>
            <w:pStyle w:val="A2EC63CD6D5444B6B2371BD140192D14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C8B2DDCB7241F8B69B473CC46C7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86464-E904-461D-8D67-FCFC3909B863}"/>
      </w:docPartPr>
      <w:docPartBody>
        <w:p w:rsidR="00EE0A65" w:rsidRDefault="00E964E7" w:rsidP="00E964E7">
          <w:pPr>
            <w:pStyle w:val="6AC8B2DDCB7241F8B69B473CC46C7C7D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83C2E8986D461A977B4E96CDEE6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09B61-CE58-4C81-8DF6-7D4946C1ADFF}"/>
      </w:docPartPr>
      <w:docPartBody>
        <w:p w:rsidR="00EE0A65" w:rsidRDefault="00E964E7" w:rsidP="00E964E7">
          <w:pPr>
            <w:pStyle w:val="1183C2E8986D461A977B4E96CDEE606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37E0058ADB45F4ACD22D0CC136E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C0525-8EC1-4032-A0EC-2D1EC59DB9E9}"/>
      </w:docPartPr>
      <w:docPartBody>
        <w:p w:rsidR="00EE0A65" w:rsidRDefault="00E964E7" w:rsidP="00E964E7">
          <w:pPr>
            <w:pStyle w:val="4037E0058ADB45F4ACD22D0CC136E84C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C424EBB622B4C8FB224E1265AA47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F4AE6-5FE7-4745-B566-11A62596473A}"/>
      </w:docPartPr>
      <w:docPartBody>
        <w:p w:rsidR="00EE0A65" w:rsidRDefault="00E964E7" w:rsidP="00E964E7">
          <w:pPr>
            <w:pStyle w:val="AC424EBB622B4C8FB224E1265AA4765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2D13D8E8DB74720B0899B7F519F4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601D8-D954-4B86-B094-F4D90739E218}"/>
      </w:docPartPr>
      <w:docPartBody>
        <w:p w:rsidR="00EE0A65" w:rsidRDefault="00E964E7" w:rsidP="00E964E7">
          <w:pPr>
            <w:pStyle w:val="92D13D8E8DB74720B0899B7F519F40E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8D39C1942B4B28876ECB255DCC8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ADD79-2F7E-4C10-A43F-56BD06826839}"/>
      </w:docPartPr>
      <w:docPartBody>
        <w:p w:rsidR="00EE0A65" w:rsidRDefault="00E964E7" w:rsidP="00E964E7">
          <w:pPr>
            <w:pStyle w:val="F58D39C1942B4B28876ECB255DCC85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48A8F2822341E4BC6F151FB07BD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1E732-E53C-4247-AEA9-1EE081CBB95E}"/>
      </w:docPartPr>
      <w:docPartBody>
        <w:p w:rsidR="00256F8D" w:rsidRDefault="00B7681B" w:rsidP="00B7681B">
          <w:pPr>
            <w:pStyle w:val="8E48A8F2822341E4BC6F151FB07BDF9D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027D33BAE7741F9BC3C92A4D906E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55E24-98EC-4344-8426-9B18BCAD0992}"/>
      </w:docPartPr>
      <w:docPartBody>
        <w:p w:rsidR="00256F8D" w:rsidRDefault="00B7681B" w:rsidP="00B7681B">
          <w:pPr>
            <w:pStyle w:val="7027D33BAE7741F9BC3C92A4D906E4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C4AAF95498145CFA3B4D46EC4610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8913A-5D19-4571-8714-E8E7A368095F}"/>
      </w:docPartPr>
      <w:docPartBody>
        <w:p w:rsidR="00256F8D" w:rsidRDefault="00B7681B" w:rsidP="00B7681B">
          <w:pPr>
            <w:pStyle w:val="3C4AAF95498145CFA3B4D46EC46108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1E908E090C4D539755E2EF59E20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98112-500B-40C1-905D-3B3FFCA9A8A1}"/>
      </w:docPartPr>
      <w:docPartBody>
        <w:p w:rsidR="00256F8D" w:rsidRDefault="00B7681B" w:rsidP="00B7681B">
          <w:pPr>
            <w:pStyle w:val="B01E908E090C4D539755E2EF59E20890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34DE2D879748A0B53E263D235B7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835E8-DF90-440B-8F37-3E34DD8D957A}"/>
      </w:docPartPr>
      <w:docPartBody>
        <w:p w:rsidR="00256F8D" w:rsidRDefault="00B7681B" w:rsidP="00B7681B">
          <w:pPr>
            <w:pStyle w:val="8834DE2D879748A0B53E263D235B7803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B0FAF7F08748F9BE8009C4AB8F8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0CF8C-BB5F-4C94-83EC-7CA7DB1C8AF7}"/>
      </w:docPartPr>
      <w:docPartBody>
        <w:p w:rsidR="00031EAA" w:rsidRDefault="00097B8C" w:rsidP="00097B8C">
          <w:pPr>
            <w:pStyle w:val="EDB0FAF7F08748F9BE8009C4AB8F8B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A5564E571043DD9ECAAB2F8DC6C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AE6CF-0556-4ADD-B6D3-B64370BBC304}"/>
      </w:docPartPr>
      <w:docPartBody>
        <w:p w:rsidR="00031EAA" w:rsidRDefault="00097B8C" w:rsidP="00097B8C">
          <w:pPr>
            <w:pStyle w:val="F7A5564E571043DD9ECAAB2F8DC6C1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FF75CB9F9447708822D4DC87BC6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52AB-B680-4AE2-AE65-C29A3DF92358}"/>
      </w:docPartPr>
      <w:docPartBody>
        <w:p w:rsidR="00031EAA" w:rsidRDefault="00097B8C" w:rsidP="00097B8C">
          <w:pPr>
            <w:pStyle w:val="AFFF75CB9F9447708822D4DC87BC6A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B6F1F5FCE7848AF8B7FABC8CE9DB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83336-CB22-4F6B-9077-192C720DD1E1}"/>
      </w:docPartPr>
      <w:docPartBody>
        <w:p w:rsidR="00031EAA" w:rsidRDefault="00097B8C" w:rsidP="00097B8C">
          <w:pPr>
            <w:pStyle w:val="7B6F1F5FCE7848AF8B7FABC8CE9DBE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A471B38DDF4A4CAB7667B9A2606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845C4-7E51-4822-9260-A2D0DAD65AF3}"/>
      </w:docPartPr>
      <w:docPartBody>
        <w:p w:rsidR="00BD319D" w:rsidRDefault="00E404A2" w:rsidP="00E404A2">
          <w:pPr>
            <w:pStyle w:val="DCA471B38DDF4A4CAB7667B9A260687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CCB41F8145437AAD3D26FA73FA6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8495E-E339-44E7-BBA0-A8B28D116013}"/>
      </w:docPartPr>
      <w:docPartBody>
        <w:p w:rsidR="00BD319D" w:rsidRDefault="00E404A2" w:rsidP="00E404A2">
          <w:pPr>
            <w:pStyle w:val="B7CCB41F8145437AAD3D26FA73FA6466"/>
          </w:pPr>
          <w:r>
            <w:t>0.0</w:t>
          </w:r>
        </w:p>
      </w:docPartBody>
    </w:docPart>
    <w:docPart>
      <w:docPartPr>
        <w:name w:val="C61268D42C8B493BA80B2E04320D5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9370B-8E9E-4EAD-9E2E-EE660879EC05}"/>
      </w:docPartPr>
      <w:docPartBody>
        <w:p w:rsidR="00BD319D" w:rsidRDefault="00E404A2" w:rsidP="00E404A2">
          <w:pPr>
            <w:pStyle w:val="C61268D42C8B493BA80B2E04320D53E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52E96FA6BF43B6A472E0C672B3E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45967-08BA-42CB-B0B6-7C1C79EA7020}"/>
      </w:docPartPr>
      <w:docPartBody>
        <w:p w:rsidR="00BD319D" w:rsidRDefault="00E404A2" w:rsidP="00E404A2">
          <w:pPr>
            <w:pStyle w:val="3452E96FA6BF43B6A472E0C672B3EAD6"/>
          </w:pPr>
          <w:r>
            <w:t>0.0</w:t>
          </w:r>
        </w:p>
      </w:docPartBody>
    </w:docPart>
    <w:docPart>
      <w:docPartPr>
        <w:name w:val="599C4FFAD55C4A5B888E83FE261D4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5BB8D-B009-463C-9421-156FB742D6DB}"/>
      </w:docPartPr>
      <w:docPartBody>
        <w:p w:rsidR="008020EB" w:rsidRDefault="006C7F09" w:rsidP="006C7F09">
          <w:pPr>
            <w:pStyle w:val="599C4FFAD55C4A5B888E83FE261D46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247C2B431470799BA9AD42BDCB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83AFE-E3F0-4DE3-BCF9-E88881001CDB}"/>
      </w:docPartPr>
      <w:docPartBody>
        <w:p w:rsidR="008020EB" w:rsidRDefault="006C7F09" w:rsidP="006C7F09">
          <w:pPr>
            <w:pStyle w:val="59F247C2B431470799BA9AD42BDCB23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255126AA1A47AE80CB9A94D14D9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8AAC8-5B77-4AFF-8EA8-1C73375351A8}"/>
      </w:docPartPr>
      <w:docPartBody>
        <w:p w:rsidR="008020EB" w:rsidRDefault="006C7F09" w:rsidP="006C7F09">
          <w:pPr>
            <w:pStyle w:val="40255126AA1A47AE80CB9A94D14D96A9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3BEF4F51924A51BAA0FF2C4AE53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34CF3-FBA5-4C06-9509-3C9785D7D05A}"/>
      </w:docPartPr>
      <w:docPartBody>
        <w:p w:rsidR="008020EB" w:rsidRDefault="006C7F09" w:rsidP="006C7F09">
          <w:pPr>
            <w:pStyle w:val="E83BEF4F51924A51BAA0FF2C4AE53005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C99D610F6B4669BA1CEB5BBD9D6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FC370-5784-4F74-B281-B375DED5D0DF}"/>
      </w:docPartPr>
      <w:docPartBody>
        <w:p w:rsidR="008020EB" w:rsidRDefault="006C7F09" w:rsidP="006C7F09">
          <w:pPr>
            <w:pStyle w:val="AEC99D610F6B4669BA1CEB5BBD9D6247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576E9E8A4347F6949A84EF23011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A662D-D456-49F8-87E0-5FF73682B6A5}"/>
      </w:docPartPr>
      <w:docPartBody>
        <w:p w:rsidR="00CA24A8" w:rsidRDefault="00A1468C" w:rsidP="00A1468C">
          <w:pPr>
            <w:pStyle w:val="27576E9E8A4347F6949A84EF23011F4A"/>
          </w:pPr>
          <w:r w:rsidRPr="00D86BE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73F42-A3C8-416B-A522-71B2A82F934E}"/>
      </w:docPartPr>
      <w:docPartBody>
        <w:p w:rsidR="00472765" w:rsidRDefault="006A1180">
          <w:r w:rsidRPr="007B56D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1A8CFB9F14C4801B3AC4A85F8601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CABDD-2AFE-4D5E-B9D8-F536ACD77055}"/>
      </w:docPartPr>
      <w:docPartBody>
        <w:p w:rsidR="00836ADC" w:rsidRDefault="002017B9" w:rsidP="002017B9">
          <w:pPr>
            <w:pStyle w:val="D1A8CFB9F14C4801B3AC4A85F8601064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25246"/>
    <w:rsid w:val="00031EAA"/>
    <w:rsid w:val="000747D6"/>
    <w:rsid w:val="000907E7"/>
    <w:rsid w:val="00097B8C"/>
    <w:rsid w:val="000D2911"/>
    <w:rsid w:val="001024F7"/>
    <w:rsid w:val="00133336"/>
    <w:rsid w:val="00165DC8"/>
    <w:rsid w:val="00196D81"/>
    <w:rsid w:val="001B59E6"/>
    <w:rsid w:val="001B7D54"/>
    <w:rsid w:val="001D6FE3"/>
    <w:rsid w:val="001F6C15"/>
    <w:rsid w:val="002017B9"/>
    <w:rsid w:val="00256F8D"/>
    <w:rsid w:val="0027442B"/>
    <w:rsid w:val="002A57E6"/>
    <w:rsid w:val="002B6532"/>
    <w:rsid w:val="002F6AA1"/>
    <w:rsid w:val="00320949"/>
    <w:rsid w:val="00340B74"/>
    <w:rsid w:val="0034304F"/>
    <w:rsid w:val="003560E4"/>
    <w:rsid w:val="003D1B0C"/>
    <w:rsid w:val="003D312D"/>
    <w:rsid w:val="003E037C"/>
    <w:rsid w:val="004022DD"/>
    <w:rsid w:val="00425F4E"/>
    <w:rsid w:val="00441283"/>
    <w:rsid w:val="0045360E"/>
    <w:rsid w:val="00472765"/>
    <w:rsid w:val="004A26E9"/>
    <w:rsid w:val="005073E4"/>
    <w:rsid w:val="00507E0A"/>
    <w:rsid w:val="00566347"/>
    <w:rsid w:val="00570492"/>
    <w:rsid w:val="005814DB"/>
    <w:rsid w:val="005C7CD9"/>
    <w:rsid w:val="005D0155"/>
    <w:rsid w:val="005D1058"/>
    <w:rsid w:val="005E35BE"/>
    <w:rsid w:val="005E47F3"/>
    <w:rsid w:val="005E58C2"/>
    <w:rsid w:val="006A1180"/>
    <w:rsid w:val="006C610C"/>
    <w:rsid w:val="006C6963"/>
    <w:rsid w:val="006C7F09"/>
    <w:rsid w:val="00703312"/>
    <w:rsid w:val="00736445"/>
    <w:rsid w:val="00774DA7"/>
    <w:rsid w:val="00781235"/>
    <w:rsid w:val="0078394F"/>
    <w:rsid w:val="007A58E8"/>
    <w:rsid w:val="007C3EE6"/>
    <w:rsid w:val="00800536"/>
    <w:rsid w:val="008020EB"/>
    <w:rsid w:val="0080614B"/>
    <w:rsid w:val="008156E0"/>
    <w:rsid w:val="00836ADC"/>
    <w:rsid w:val="00894DB5"/>
    <w:rsid w:val="008952DA"/>
    <w:rsid w:val="0089757A"/>
    <w:rsid w:val="008A71DB"/>
    <w:rsid w:val="008B63DF"/>
    <w:rsid w:val="008F3875"/>
    <w:rsid w:val="00916429"/>
    <w:rsid w:val="00920D69"/>
    <w:rsid w:val="009266E0"/>
    <w:rsid w:val="00991723"/>
    <w:rsid w:val="00995631"/>
    <w:rsid w:val="009A38A8"/>
    <w:rsid w:val="009A5EC5"/>
    <w:rsid w:val="009C4954"/>
    <w:rsid w:val="00A01C7A"/>
    <w:rsid w:val="00A10449"/>
    <w:rsid w:val="00A1468C"/>
    <w:rsid w:val="00A14C51"/>
    <w:rsid w:val="00A15831"/>
    <w:rsid w:val="00A64583"/>
    <w:rsid w:val="00A678AC"/>
    <w:rsid w:val="00A752C0"/>
    <w:rsid w:val="00A770A5"/>
    <w:rsid w:val="00A802B7"/>
    <w:rsid w:val="00A810ED"/>
    <w:rsid w:val="00AB4038"/>
    <w:rsid w:val="00AC48B9"/>
    <w:rsid w:val="00B17598"/>
    <w:rsid w:val="00B7681B"/>
    <w:rsid w:val="00BB01E4"/>
    <w:rsid w:val="00BC0509"/>
    <w:rsid w:val="00BD319D"/>
    <w:rsid w:val="00BD662E"/>
    <w:rsid w:val="00C03606"/>
    <w:rsid w:val="00C733B6"/>
    <w:rsid w:val="00CA24A8"/>
    <w:rsid w:val="00CB7A61"/>
    <w:rsid w:val="00CD6CA3"/>
    <w:rsid w:val="00CF3BB3"/>
    <w:rsid w:val="00D55210"/>
    <w:rsid w:val="00D87BA4"/>
    <w:rsid w:val="00DA3797"/>
    <w:rsid w:val="00DD29E8"/>
    <w:rsid w:val="00DD57CD"/>
    <w:rsid w:val="00E404A2"/>
    <w:rsid w:val="00E7479F"/>
    <w:rsid w:val="00E964E7"/>
    <w:rsid w:val="00EA3BDF"/>
    <w:rsid w:val="00EE0A65"/>
    <w:rsid w:val="00F635C5"/>
    <w:rsid w:val="00F72140"/>
    <w:rsid w:val="00F80F3C"/>
    <w:rsid w:val="00FD0B0E"/>
    <w:rsid w:val="00FD1359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17B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31AA5BCCBEAC4CC88E0A7BE725138789">
    <w:name w:val="31AA5BCCBEAC4CC88E0A7BE725138789"/>
    <w:rsid w:val="00E964E7"/>
  </w:style>
  <w:style w:type="paragraph" w:customStyle="1" w:styleId="6D783580894C4463BF2002F883394AA9">
    <w:name w:val="6D783580894C4463BF2002F883394AA9"/>
    <w:rsid w:val="00E964E7"/>
  </w:style>
  <w:style w:type="paragraph" w:customStyle="1" w:styleId="4A0CC22E43B1426292C1B75390CDF108">
    <w:name w:val="4A0CC22E43B1426292C1B75390CDF108"/>
    <w:rsid w:val="00E964E7"/>
  </w:style>
  <w:style w:type="paragraph" w:customStyle="1" w:styleId="8622B9CAB01B483E83AF7C6C6EDD22D6">
    <w:name w:val="8622B9CAB01B483E83AF7C6C6EDD22D6"/>
    <w:rsid w:val="00E964E7"/>
  </w:style>
  <w:style w:type="paragraph" w:customStyle="1" w:styleId="A04121D215114ACA875972DFCDE7CB88">
    <w:name w:val="A04121D215114ACA875972DFCDE7CB88"/>
    <w:rsid w:val="00E964E7"/>
  </w:style>
  <w:style w:type="paragraph" w:customStyle="1" w:styleId="A0C2CBC474D945569DBD83D1B158B9E1">
    <w:name w:val="A0C2CBC474D945569DBD83D1B158B9E1"/>
    <w:rsid w:val="00E964E7"/>
  </w:style>
  <w:style w:type="paragraph" w:customStyle="1" w:styleId="2F43A2329B764C7D8E1221BB433BB986">
    <w:name w:val="2F43A2329B764C7D8E1221BB433BB986"/>
    <w:rsid w:val="00E964E7"/>
  </w:style>
  <w:style w:type="paragraph" w:customStyle="1" w:styleId="F8F73492E4854E02A0CF3950E1B8B87C">
    <w:name w:val="F8F73492E4854E02A0CF3950E1B8B87C"/>
    <w:rsid w:val="00E964E7"/>
  </w:style>
  <w:style w:type="paragraph" w:customStyle="1" w:styleId="FFDB9C66FB7E48A5A48E20BD9A13AB4B">
    <w:name w:val="FFDB9C66FB7E48A5A48E20BD9A13AB4B"/>
    <w:rsid w:val="00E964E7"/>
  </w:style>
  <w:style w:type="paragraph" w:customStyle="1" w:styleId="2D41FC7EC28C4BE0963B6254E5D5AF27">
    <w:name w:val="2D41FC7EC28C4BE0963B6254E5D5AF27"/>
    <w:rsid w:val="00E964E7"/>
  </w:style>
  <w:style w:type="paragraph" w:customStyle="1" w:styleId="F8F82050A67E4A61A5240BDC8C5FD19D">
    <w:name w:val="F8F82050A67E4A61A5240BDC8C5FD19D"/>
    <w:rsid w:val="00E964E7"/>
  </w:style>
  <w:style w:type="paragraph" w:customStyle="1" w:styleId="852DEC016F8B4F7892B88E9BDBF54651">
    <w:name w:val="852DEC016F8B4F7892B88E9BDBF54651"/>
    <w:rsid w:val="00E964E7"/>
  </w:style>
  <w:style w:type="paragraph" w:customStyle="1" w:styleId="D4F60B44D56C4BD4ACE9DC4BBF4BDFCE">
    <w:name w:val="D4F60B44D56C4BD4ACE9DC4BBF4BDFCE"/>
    <w:rsid w:val="00E964E7"/>
  </w:style>
  <w:style w:type="paragraph" w:customStyle="1" w:styleId="067353A643EB4F34B101FFA62AA7932E">
    <w:name w:val="067353A643EB4F34B101FFA62AA7932E"/>
    <w:rsid w:val="00E964E7"/>
  </w:style>
  <w:style w:type="paragraph" w:customStyle="1" w:styleId="2ABD4FE60DC641B68C587C0389351F32">
    <w:name w:val="2ABD4FE60DC641B68C587C0389351F32"/>
    <w:rsid w:val="00E964E7"/>
  </w:style>
  <w:style w:type="paragraph" w:customStyle="1" w:styleId="EA63E33E14E548A9A06C88C9B3D5B456">
    <w:name w:val="EA63E33E14E548A9A06C88C9B3D5B456"/>
    <w:rsid w:val="00E964E7"/>
  </w:style>
  <w:style w:type="paragraph" w:customStyle="1" w:styleId="E006099E1A8C4B54862CA262843BAD91">
    <w:name w:val="E006099E1A8C4B54862CA262843BAD91"/>
    <w:rsid w:val="00E964E7"/>
  </w:style>
  <w:style w:type="paragraph" w:customStyle="1" w:styleId="C0CCBD0CC91041EEBE1505E547DD80D7">
    <w:name w:val="C0CCBD0CC91041EEBE1505E547DD80D7"/>
    <w:rsid w:val="00E964E7"/>
  </w:style>
  <w:style w:type="paragraph" w:customStyle="1" w:styleId="4356EDAFC7F644139D2FD38542787D1A">
    <w:name w:val="4356EDAFC7F644139D2FD38542787D1A"/>
    <w:rsid w:val="00E964E7"/>
  </w:style>
  <w:style w:type="paragraph" w:customStyle="1" w:styleId="F41C653EAFC34E1193DE1F70122A9F69">
    <w:name w:val="F41C653EAFC34E1193DE1F70122A9F69"/>
    <w:rsid w:val="00E964E7"/>
  </w:style>
  <w:style w:type="paragraph" w:customStyle="1" w:styleId="D320BA8E65614A0CB8A0B0CF90F5CA9C">
    <w:name w:val="D320BA8E65614A0CB8A0B0CF90F5CA9C"/>
    <w:rsid w:val="00E964E7"/>
  </w:style>
  <w:style w:type="paragraph" w:customStyle="1" w:styleId="CBDDB57B34A44810A414D6F5FDCC45BB">
    <w:name w:val="CBDDB57B34A44810A414D6F5FDCC45BB"/>
    <w:rsid w:val="00E964E7"/>
  </w:style>
  <w:style w:type="paragraph" w:customStyle="1" w:styleId="BB436EBCACEC4C158CEA86500237D54D">
    <w:name w:val="BB436EBCACEC4C158CEA86500237D54D"/>
    <w:rsid w:val="00E964E7"/>
  </w:style>
  <w:style w:type="paragraph" w:customStyle="1" w:styleId="638B3BA2B4854D43BB022818D3CF1D16">
    <w:name w:val="638B3BA2B4854D43BB022818D3CF1D16"/>
    <w:rsid w:val="00E964E7"/>
  </w:style>
  <w:style w:type="paragraph" w:customStyle="1" w:styleId="6C56D5D19D2C4CC6BCC4085C56D0F3D6">
    <w:name w:val="6C56D5D19D2C4CC6BCC4085C56D0F3D6"/>
    <w:rsid w:val="00E964E7"/>
  </w:style>
  <w:style w:type="paragraph" w:customStyle="1" w:styleId="F7DC5853D342455E9E413D4A7DE3BAB2">
    <w:name w:val="F7DC5853D342455E9E413D4A7DE3BAB2"/>
    <w:rsid w:val="00E964E7"/>
  </w:style>
  <w:style w:type="paragraph" w:customStyle="1" w:styleId="D30CFCB1BF4E4B8E9A1B2360596B6623">
    <w:name w:val="D30CFCB1BF4E4B8E9A1B2360596B6623"/>
    <w:rsid w:val="00E964E7"/>
  </w:style>
  <w:style w:type="paragraph" w:customStyle="1" w:styleId="8D648096DFD14410901FE1C9BCD29438">
    <w:name w:val="8D648096DFD14410901FE1C9BCD29438"/>
    <w:rsid w:val="00E964E7"/>
  </w:style>
  <w:style w:type="paragraph" w:customStyle="1" w:styleId="75D44CD2A35A4B8099F187694A436784">
    <w:name w:val="75D44CD2A35A4B8099F187694A436784"/>
    <w:rsid w:val="00E964E7"/>
  </w:style>
  <w:style w:type="paragraph" w:customStyle="1" w:styleId="A38F64AD8E5E468A8FF884599DDD32B8">
    <w:name w:val="A38F64AD8E5E468A8FF884599DDD32B8"/>
    <w:rsid w:val="00E964E7"/>
  </w:style>
  <w:style w:type="paragraph" w:customStyle="1" w:styleId="B9E6B26D5BDF4D59A1466972BEC8C819">
    <w:name w:val="B9E6B26D5BDF4D59A1466972BEC8C819"/>
    <w:rsid w:val="00E964E7"/>
  </w:style>
  <w:style w:type="paragraph" w:customStyle="1" w:styleId="4A6979345F2044008A1BEBC9D02865C4">
    <w:name w:val="4A6979345F2044008A1BEBC9D02865C4"/>
    <w:rsid w:val="00E964E7"/>
  </w:style>
  <w:style w:type="paragraph" w:customStyle="1" w:styleId="5426867084EE4554A4C15B329E545DB8">
    <w:name w:val="5426867084EE4554A4C15B329E545DB8"/>
    <w:rsid w:val="00E964E7"/>
  </w:style>
  <w:style w:type="paragraph" w:customStyle="1" w:styleId="AB033BED51394D3B8894A6D8DC4EBF60">
    <w:name w:val="AB033BED51394D3B8894A6D8DC4EBF60"/>
    <w:rsid w:val="00E964E7"/>
  </w:style>
  <w:style w:type="paragraph" w:customStyle="1" w:styleId="A2EC63CD6D5444B6B2371BD140192D14">
    <w:name w:val="A2EC63CD6D5444B6B2371BD140192D14"/>
    <w:rsid w:val="00E964E7"/>
  </w:style>
  <w:style w:type="paragraph" w:customStyle="1" w:styleId="6AC8B2DDCB7241F8B69B473CC46C7C7D">
    <w:name w:val="6AC8B2DDCB7241F8B69B473CC46C7C7D"/>
    <w:rsid w:val="00E964E7"/>
  </w:style>
  <w:style w:type="paragraph" w:customStyle="1" w:styleId="5540C5EBA6A84209A1818A13875D042E">
    <w:name w:val="5540C5EBA6A84209A1818A13875D042E"/>
    <w:rsid w:val="00E964E7"/>
  </w:style>
  <w:style w:type="paragraph" w:customStyle="1" w:styleId="FF8631A31CA9448387687FB167EA125E">
    <w:name w:val="FF8631A31CA9448387687FB167EA125E"/>
    <w:rsid w:val="00E964E7"/>
  </w:style>
  <w:style w:type="paragraph" w:customStyle="1" w:styleId="5B9B73245A564493BF6CD834EAE60B3F">
    <w:name w:val="5B9B73245A564493BF6CD834EAE60B3F"/>
    <w:rsid w:val="00E964E7"/>
  </w:style>
  <w:style w:type="paragraph" w:customStyle="1" w:styleId="11FDFBC4DB7E4CCA9EBF7F1EF7F7B132">
    <w:name w:val="11FDFBC4DB7E4CCA9EBF7F1EF7F7B132"/>
    <w:rsid w:val="00E964E7"/>
  </w:style>
  <w:style w:type="paragraph" w:customStyle="1" w:styleId="86B8F969C8F0431F91C376A95369F710">
    <w:name w:val="86B8F969C8F0431F91C376A95369F710"/>
    <w:rsid w:val="00E964E7"/>
  </w:style>
  <w:style w:type="paragraph" w:customStyle="1" w:styleId="76E99FBA8C7F4EBD9969AB06C19B2A7F">
    <w:name w:val="76E99FBA8C7F4EBD9969AB06C19B2A7F"/>
    <w:rsid w:val="00E964E7"/>
  </w:style>
  <w:style w:type="paragraph" w:customStyle="1" w:styleId="049C2AC175EF486DAC6EBECED4877B65">
    <w:name w:val="049C2AC175EF486DAC6EBECED4877B65"/>
    <w:rsid w:val="00E964E7"/>
  </w:style>
  <w:style w:type="paragraph" w:customStyle="1" w:styleId="2FDBC34DEEB1492A88CA99F09A2C55ED">
    <w:name w:val="2FDBC34DEEB1492A88CA99F09A2C55ED"/>
    <w:rsid w:val="00E964E7"/>
  </w:style>
  <w:style w:type="paragraph" w:customStyle="1" w:styleId="309D460149F74746B127F1D780DAA783">
    <w:name w:val="309D460149F74746B127F1D780DAA783"/>
    <w:rsid w:val="00E964E7"/>
  </w:style>
  <w:style w:type="paragraph" w:customStyle="1" w:styleId="4FFC359F215740D8B28B2EF805A9D346">
    <w:name w:val="4FFC359F215740D8B28B2EF805A9D346"/>
    <w:rsid w:val="00E964E7"/>
  </w:style>
  <w:style w:type="paragraph" w:customStyle="1" w:styleId="CE3C36E48F824E4AB2D12EF2F2EA46A6">
    <w:name w:val="CE3C36E48F824E4AB2D12EF2F2EA46A6"/>
    <w:rsid w:val="00E964E7"/>
  </w:style>
  <w:style w:type="paragraph" w:customStyle="1" w:styleId="72AC93F30FB74B7D81E65ED9AA744C6A">
    <w:name w:val="72AC93F30FB74B7D81E65ED9AA744C6A"/>
    <w:rsid w:val="00E964E7"/>
  </w:style>
  <w:style w:type="paragraph" w:customStyle="1" w:styleId="92960381B0EA4AB1AFA8D117F37F9389">
    <w:name w:val="92960381B0EA4AB1AFA8D117F37F9389"/>
    <w:rsid w:val="00E964E7"/>
  </w:style>
  <w:style w:type="paragraph" w:customStyle="1" w:styleId="BEC104A7083F42B9804A408C6731C901">
    <w:name w:val="BEC104A7083F42B9804A408C6731C901"/>
    <w:rsid w:val="00E964E7"/>
  </w:style>
  <w:style w:type="paragraph" w:customStyle="1" w:styleId="F34B7011BBA64FA0B17E9B49758FA4CE">
    <w:name w:val="F34B7011BBA64FA0B17E9B49758FA4CE"/>
    <w:rsid w:val="00E964E7"/>
  </w:style>
  <w:style w:type="paragraph" w:customStyle="1" w:styleId="39E6AB2C882D4393807EE8B948BE57A8">
    <w:name w:val="39E6AB2C882D4393807EE8B948BE57A8"/>
    <w:rsid w:val="00E964E7"/>
  </w:style>
  <w:style w:type="paragraph" w:customStyle="1" w:styleId="2777285E386A4412A6C2980E9AB9974A">
    <w:name w:val="2777285E386A4412A6C2980E9AB9974A"/>
    <w:rsid w:val="00E964E7"/>
  </w:style>
  <w:style w:type="paragraph" w:customStyle="1" w:styleId="E0AE44D3F5A24398933DA7695587C8F5">
    <w:name w:val="E0AE44D3F5A24398933DA7695587C8F5"/>
    <w:rsid w:val="00E964E7"/>
  </w:style>
  <w:style w:type="paragraph" w:customStyle="1" w:styleId="ED7DAEB28D57474CA9223A57688CA95D">
    <w:name w:val="ED7DAEB28D57474CA9223A57688CA95D"/>
    <w:rsid w:val="00E964E7"/>
  </w:style>
  <w:style w:type="paragraph" w:customStyle="1" w:styleId="34928E411DAF438598B1D8AE452370B7">
    <w:name w:val="34928E411DAF438598B1D8AE452370B7"/>
    <w:rsid w:val="00E964E7"/>
  </w:style>
  <w:style w:type="paragraph" w:customStyle="1" w:styleId="F33D6A1748CC498C88BF74AF6E3E28A4">
    <w:name w:val="F33D6A1748CC498C88BF74AF6E3E28A4"/>
    <w:rsid w:val="00E964E7"/>
  </w:style>
  <w:style w:type="paragraph" w:customStyle="1" w:styleId="976AC880757E49A9A322ED3821B1F182">
    <w:name w:val="976AC880757E49A9A322ED3821B1F182"/>
    <w:rsid w:val="00E964E7"/>
  </w:style>
  <w:style w:type="paragraph" w:customStyle="1" w:styleId="7CB609C640544C36A390E6EE0B9E347D">
    <w:name w:val="7CB609C640544C36A390E6EE0B9E347D"/>
    <w:rsid w:val="00E964E7"/>
  </w:style>
  <w:style w:type="paragraph" w:customStyle="1" w:styleId="C879583C5C6546D0884761D06C4F6822">
    <w:name w:val="C879583C5C6546D0884761D06C4F6822"/>
    <w:rsid w:val="00E964E7"/>
  </w:style>
  <w:style w:type="paragraph" w:customStyle="1" w:styleId="B0FA36203CAD40B190B7EDE441961757">
    <w:name w:val="B0FA36203CAD40B190B7EDE441961757"/>
    <w:rsid w:val="00E964E7"/>
  </w:style>
  <w:style w:type="paragraph" w:customStyle="1" w:styleId="0CBF96A2C0B943A98F9B51C16F02AACF">
    <w:name w:val="0CBF96A2C0B943A98F9B51C16F02AACF"/>
    <w:rsid w:val="00E964E7"/>
  </w:style>
  <w:style w:type="paragraph" w:customStyle="1" w:styleId="624202AF24D74B8CB600021039394BEE">
    <w:name w:val="624202AF24D74B8CB600021039394BEE"/>
    <w:rsid w:val="00E964E7"/>
  </w:style>
  <w:style w:type="paragraph" w:customStyle="1" w:styleId="875A514096AA421E889C1CCEAFFEB9C9">
    <w:name w:val="875A514096AA421E889C1CCEAFFEB9C9"/>
    <w:rsid w:val="00E964E7"/>
  </w:style>
  <w:style w:type="paragraph" w:customStyle="1" w:styleId="2B2C428C97FD4EB29492631F5959245C">
    <w:name w:val="2B2C428C97FD4EB29492631F5959245C"/>
    <w:rsid w:val="00E964E7"/>
  </w:style>
  <w:style w:type="paragraph" w:customStyle="1" w:styleId="D400AD6AC30F4FF294F2A43D0659FFCC">
    <w:name w:val="D400AD6AC30F4FF294F2A43D0659FFCC"/>
    <w:rsid w:val="00E964E7"/>
  </w:style>
  <w:style w:type="paragraph" w:customStyle="1" w:styleId="F34382E0DFC9420F912EC8B6139EF74C">
    <w:name w:val="F34382E0DFC9420F912EC8B6139EF74C"/>
    <w:rsid w:val="00E964E7"/>
  </w:style>
  <w:style w:type="paragraph" w:customStyle="1" w:styleId="E912389044CE47EB8AD8240FCB9CDEDE">
    <w:name w:val="E912389044CE47EB8AD8240FCB9CDEDE"/>
    <w:rsid w:val="00E964E7"/>
  </w:style>
  <w:style w:type="paragraph" w:customStyle="1" w:styleId="F0B94CF0453747DABD5CDC43C9849EEA">
    <w:name w:val="F0B94CF0453747DABD5CDC43C9849EEA"/>
    <w:rsid w:val="00E964E7"/>
  </w:style>
  <w:style w:type="paragraph" w:customStyle="1" w:styleId="0E31EA67D8614BA8A5BB29B91DB287B9">
    <w:name w:val="0E31EA67D8614BA8A5BB29B91DB287B9"/>
    <w:rsid w:val="00E964E7"/>
  </w:style>
  <w:style w:type="paragraph" w:customStyle="1" w:styleId="70DFE42BFCDA44178BDD9A273CDBF0EC">
    <w:name w:val="70DFE42BFCDA44178BDD9A273CDBF0EC"/>
    <w:rsid w:val="00E964E7"/>
  </w:style>
  <w:style w:type="paragraph" w:customStyle="1" w:styleId="0F38911958894D5E8BFFC5DF3FB722B7">
    <w:name w:val="0F38911958894D5E8BFFC5DF3FB722B7"/>
    <w:rsid w:val="00E964E7"/>
  </w:style>
  <w:style w:type="paragraph" w:customStyle="1" w:styleId="ADA97004D3CF468E8A738788D1EE9639">
    <w:name w:val="ADA97004D3CF468E8A738788D1EE9639"/>
    <w:rsid w:val="00E964E7"/>
  </w:style>
  <w:style w:type="paragraph" w:customStyle="1" w:styleId="5699C82192854FE69E508F720B5D2D96">
    <w:name w:val="5699C82192854FE69E508F720B5D2D96"/>
    <w:rsid w:val="00E964E7"/>
  </w:style>
  <w:style w:type="paragraph" w:customStyle="1" w:styleId="284B7B26068B4F8CA976AB59F0999A90">
    <w:name w:val="284B7B26068B4F8CA976AB59F0999A90"/>
    <w:rsid w:val="00E964E7"/>
  </w:style>
  <w:style w:type="paragraph" w:customStyle="1" w:styleId="5F297DD248DC48AFA22DD213B1CAA89C">
    <w:name w:val="5F297DD248DC48AFA22DD213B1CAA89C"/>
    <w:rsid w:val="00E964E7"/>
  </w:style>
  <w:style w:type="paragraph" w:customStyle="1" w:styleId="EC37DC9F14354BE2A9497EE3EB023199">
    <w:name w:val="EC37DC9F14354BE2A9497EE3EB023199"/>
    <w:rsid w:val="00E964E7"/>
  </w:style>
  <w:style w:type="paragraph" w:customStyle="1" w:styleId="4AEEB4E7262A453A81C1A50CB2E46394">
    <w:name w:val="4AEEB4E7262A453A81C1A50CB2E46394"/>
    <w:rsid w:val="00E964E7"/>
  </w:style>
  <w:style w:type="paragraph" w:customStyle="1" w:styleId="0B347EF136C34219B64069B43422826A">
    <w:name w:val="0B347EF136C34219B64069B43422826A"/>
    <w:rsid w:val="00E964E7"/>
  </w:style>
  <w:style w:type="paragraph" w:customStyle="1" w:styleId="C942D2EE1BB84F32826459CE2FE25B7C">
    <w:name w:val="C942D2EE1BB84F32826459CE2FE25B7C"/>
    <w:rsid w:val="00E964E7"/>
  </w:style>
  <w:style w:type="paragraph" w:customStyle="1" w:styleId="64C9104B611741AA9C08677CEB8D76B1">
    <w:name w:val="64C9104B611741AA9C08677CEB8D76B1"/>
    <w:rsid w:val="00E964E7"/>
  </w:style>
  <w:style w:type="paragraph" w:customStyle="1" w:styleId="32F53E4E7BCF4D60853F09EEF7EF8EC9">
    <w:name w:val="32F53E4E7BCF4D60853F09EEF7EF8EC9"/>
    <w:rsid w:val="00E964E7"/>
  </w:style>
  <w:style w:type="paragraph" w:customStyle="1" w:styleId="D03740FDD6774A4DAE074861286C5FAE">
    <w:name w:val="D03740FDD6774A4DAE074861286C5FAE"/>
    <w:rsid w:val="00E964E7"/>
  </w:style>
  <w:style w:type="paragraph" w:customStyle="1" w:styleId="A4D1D00D9D1E4E5B9C8CDAAC31386F6E">
    <w:name w:val="A4D1D00D9D1E4E5B9C8CDAAC31386F6E"/>
    <w:rsid w:val="00E964E7"/>
  </w:style>
  <w:style w:type="paragraph" w:customStyle="1" w:styleId="ED7987DC7892478683CFCFADA5AC78B6">
    <w:name w:val="ED7987DC7892478683CFCFADA5AC78B6"/>
    <w:rsid w:val="00E964E7"/>
  </w:style>
  <w:style w:type="paragraph" w:customStyle="1" w:styleId="CCC92DBB13BF433A814ED2C116518676">
    <w:name w:val="CCC92DBB13BF433A814ED2C116518676"/>
    <w:rsid w:val="00E964E7"/>
  </w:style>
  <w:style w:type="paragraph" w:customStyle="1" w:styleId="5FE6744E09E444F38677CE05750FE471">
    <w:name w:val="5FE6744E09E444F38677CE05750FE471"/>
    <w:rsid w:val="00E964E7"/>
  </w:style>
  <w:style w:type="paragraph" w:customStyle="1" w:styleId="ECC66ECE03E4442AB30EC34349ECCC1A">
    <w:name w:val="ECC66ECE03E4442AB30EC34349ECCC1A"/>
    <w:rsid w:val="00E964E7"/>
  </w:style>
  <w:style w:type="paragraph" w:customStyle="1" w:styleId="578397DE1FB24F428CEE101E9CA48F47">
    <w:name w:val="578397DE1FB24F428CEE101E9CA48F47"/>
    <w:rsid w:val="00E964E7"/>
  </w:style>
  <w:style w:type="paragraph" w:customStyle="1" w:styleId="7E6CE62319A547EFA6BF1D64BF34DF7D">
    <w:name w:val="7E6CE62319A547EFA6BF1D64BF34DF7D"/>
    <w:rsid w:val="00E964E7"/>
  </w:style>
  <w:style w:type="paragraph" w:customStyle="1" w:styleId="1667036CAB5D48349A203121EF889995">
    <w:name w:val="1667036CAB5D48349A203121EF889995"/>
    <w:rsid w:val="00E964E7"/>
  </w:style>
  <w:style w:type="paragraph" w:customStyle="1" w:styleId="E665F17364174AA2AB70BC39E064D8A6">
    <w:name w:val="E665F17364174AA2AB70BC39E064D8A6"/>
    <w:rsid w:val="00E964E7"/>
  </w:style>
  <w:style w:type="paragraph" w:customStyle="1" w:styleId="C50D0AED471E4E5C8275AB3C8792DDAF">
    <w:name w:val="C50D0AED471E4E5C8275AB3C8792DDAF"/>
    <w:rsid w:val="00E964E7"/>
  </w:style>
  <w:style w:type="paragraph" w:customStyle="1" w:styleId="09668C3557B94C61B01EA6CFF291A637">
    <w:name w:val="09668C3557B94C61B01EA6CFF291A637"/>
    <w:rsid w:val="00E964E7"/>
  </w:style>
  <w:style w:type="paragraph" w:customStyle="1" w:styleId="D6AA0B8C35AF4BB7A532A09E49E06274">
    <w:name w:val="D6AA0B8C35AF4BB7A532A09E49E06274"/>
    <w:rsid w:val="00E964E7"/>
  </w:style>
  <w:style w:type="paragraph" w:customStyle="1" w:styleId="354848EE82D8432A98D196F9EF34BD2A">
    <w:name w:val="354848EE82D8432A98D196F9EF34BD2A"/>
    <w:rsid w:val="00E964E7"/>
  </w:style>
  <w:style w:type="paragraph" w:customStyle="1" w:styleId="2C83CBAED7E34A029F90923F0BDDE7EE">
    <w:name w:val="2C83CBAED7E34A029F90923F0BDDE7EE"/>
    <w:rsid w:val="00E964E7"/>
  </w:style>
  <w:style w:type="paragraph" w:customStyle="1" w:styleId="F4AC0A0245214D4A999128AEF413DCF5">
    <w:name w:val="F4AC0A0245214D4A999128AEF413DCF5"/>
    <w:rsid w:val="00E964E7"/>
  </w:style>
  <w:style w:type="paragraph" w:customStyle="1" w:styleId="E77F7E11265A4EF8951E4BDD55E6F8BB">
    <w:name w:val="E77F7E11265A4EF8951E4BDD55E6F8BB"/>
    <w:rsid w:val="00E964E7"/>
  </w:style>
  <w:style w:type="paragraph" w:customStyle="1" w:styleId="ADF13A263F064981AA20FFACBE9DB0F6">
    <w:name w:val="ADF13A263F064981AA20FFACBE9DB0F6"/>
    <w:rsid w:val="00E964E7"/>
  </w:style>
  <w:style w:type="paragraph" w:customStyle="1" w:styleId="19A5827A1A8241F193D51188C9F3552D">
    <w:name w:val="19A5827A1A8241F193D51188C9F3552D"/>
    <w:rsid w:val="00E964E7"/>
  </w:style>
  <w:style w:type="paragraph" w:customStyle="1" w:styleId="0A8C1186BF21420092986926F12273DA">
    <w:name w:val="0A8C1186BF21420092986926F12273DA"/>
    <w:rsid w:val="00E964E7"/>
  </w:style>
  <w:style w:type="paragraph" w:customStyle="1" w:styleId="1829A7E1F1524E01BBBDFC8404BFD6D3">
    <w:name w:val="1829A7E1F1524E01BBBDFC8404BFD6D3"/>
    <w:rsid w:val="00E964E7"/>
  </w:style>
  <w:style w:type="paragraph" w:customStyle="1" w:styleId="7E7D651BEB7C44D99D39368940277D9C">
    <w:name w:val="7E7D651BEB7C44D99D39368940277D9C"/>
    <w:rsid w:val="00E964E7"/>
  </w:style>
  <w:style w:type="paragraph" w:customStyle="1" w:styleId="ED0AB581A632492E8E9DF7434E5C0EEA">
    <w:name w:val="ED0AB581A632492E8E9DF7434E5C0EEA"/>
    <w:rsid w:val="00E964E7"/>
  </w:style>
  <w:style w:type="paragraph" w:customStyle="1" w:styleId="9C891972207B45FE81FFA04C8E9FA9FA">
    <w:name w:val="9C891972207B45FE81FFA04C8E9FA9FA"/>
    <w:rsid w:val="00E964E7"/>
  </w:style>
  <w:style w:type="paragraph" w:customStyle="1" w:styleId="D60A726350FC4D38A880B0CB409087F8">
    <w:name w:val="D60A726350FC4D38A880B0CB409087F8"/>
    <w:rsid w:val="00E964E7"/>
  </w:style>
  <w:style w:type="paragraph" w:customStyle="1" w:styleId="B6EF93186D37493D8195E83563C5D3FD">
    <w:name w:val="B6EF93186D37493D8195E83563C5D3FD"/>
    <w:rsid w:val="00E964E7"/>
  </w:style>
  <w:style w:type="paragraph" w:customStyle="1" w:styleId="96EC9B2DFD6D4DF78CEDAB030E8CB9FF">
    <w:name w:val="96EC9B2DFD6D4DF78CEDAB030E8CB9FF"/>
    <w:rsid w:val="00E964E7"/>
  </w:style>
  <w:style w:type="paragraph" w:customStyle="1" w:styleId="EFD933A7453C43C6BD618238D480A0AC">
    <w:name w:val="EFD933A7453C43C6BD618238D480A0AC"/>
    <w:rsid w:val="00E964E7"/>
  </w:style>
  <w:style w:type="paragraph" w:customStyle="1" w:styleId="97FAF2C9DE834983B559ABE7999ABD95">
    <w:name w:val="97FAF2C9DE834983B559ABE7999ABD95"/>
    <w:rsid w:val="00E964E7"/>
  </w:style>
  <w:style w:type="paragraph" w:customStyle="1" w:styleId="1183C2E8986D461A977B4E96CDEE606E">
    <w:name w:val="1183C2E8986D461A977B4E96CDEE606E"/>
    <w:rsid w:val="00E964E7"/>
  </w:style>
  <w:style w:type="paragraph" w:customStyle="1" w:styleId="4037E0058ADB45F4ACD22D0CC136E84C">
    <w:name w:val="4037E0058ADB45F4ACD22D0CC136E84C"/>
    <w:rsid w:val="00E964E7"/>
  </w:style>
  <w:style w:type="paragraph" w:customStyle="1" w:styleId="AC424EBB622B4C8FB224E1265AA47651">
    <w:name w:val="AC424EBB622B4C8FB224E1265AA47651"/>
    <w:rsid w:val="00E964E7"/>
  </w:style>
  <w:style w:type="paragraph" w:customStyle="1" w:styleId="B99F4273B1274D518333A38F2C962A1B">
    <w:name w:val="B99F4273B1274D518333A38F2C962A1B"/>
    <w:rsid w:val="00E964E7"/>
  </w:style>
  <w:style w:type="paragraph" w:customStyle="1" w:styleId="EA4161A00DED46F1BA5E7C2210B483F7">
    <w:name w:val="EA4161A00DED46F1BA5E7C2210B483F7"/>
    <w:rsid w:val="00E964E7"/>
  </w:style>
  <w:style w:type="paragraph" w:customStyle="1" w:styleId="558CC781F47C42D787AA8F020B6E9E92">
    <w:name w:val="558CC781F47C42D787AA8F020B6E9E92"/>
    <w:rsid w:val="00E964E7"/>
  </w:style>
  <w:style w:type="paragraph" w:customStyle="1" w:styleId="92D13D8E8DB74720B0899B7F519F40E6">
    <w:name w:val="92D13D8E8DB74720B0899B7F519F40E6"/>
    <w:rsid w:val="00E964E7"/>
  </w:style>
  <w:style w:type="paragraph" w:customStyle="1" w:styleId="95353F6D7D49440E8F7EE5934C05EDBE">
    <w:name w:val="95353F6D7D49440E8F7EE5934C05EDBE"/>
    <w:rsid w:val="00E964E7"/>
  </w:style>
  <w:style w:type="paragraph" w:customStyle="1" w:styleId="F58D39C1942B4B28876ECB255DCC85D8">
    <w:name w:val="F58D39C1942B4B28876ECB255DCC85D8"/>
    <w:rsid w:val="00E964E7"/>
  </w:style>
  <w:style w:type="paragraph" w:customStyle="1" w:styleId="61A1A2E6BA4F4FB8B827AB3F096570EF">
    <w:name w:val="61A1A2E6BA4F4FB8B827AB3F096570EF"/>
    <w:rsid w:val="00E964E7"/>
  </w:style>
  <w:style w:type="paragraph" w:customStyle="1" w:styleId="7C7393F1A85B442787353E2687D759A0">
    <w:name w:val="7C7393F1A85B442787353E2687D759A0"/>
    <w:rsid w:val="00E964E7"/>
  </w:style>
  <w:style w:type="paragraph" w:customStyle="1" w:styleId="DDE5A4999EDB4C75BA6E0C616AC600DE">
    <w:name w:val="DDE5A4999EDB4C75BA6E0C616AC600DE"/>
    <w:rsid w:val="00E964E7"/>
  </w:style>
  <w:style w:type="paragraph" w:customStyle="1" w:styleId="2DF9400A796C40CAB1841F9C41B8DD58">
    <w:name w:val="2DF9400A796C40CAB1841F9C41B8DD58"/>
    <w:rsid w:val="00E964E7"/>
  </w:style>
  <w:style w:type="paragraph" w:customStyle="1" w:styleId="6A75B69AF020407583FFF8A569DAD8E4">
    <w:name w:val="6A75B69AF020407583FFF8A569DAD8E4"/>
    <w:rsid w:val="00E964E7"/>
  </w:style>
  <w:style w:type="paragraph" w:customStyle="1" w:styleId="C8C01C8221FC46098DFB1D6C8ADEED6B">
    <w:name w:val="C8C01C8221FC46098DFB1D6C8ADEED6B"/>
    <w:rsid w:val="00736445"/>
  </w:style>
  <w:style w:type="paragraph" w:customStyle="1" w:styleId="C8E292B554064371BD10C7D0482DBAC1">
    <w:name w:val="C8E292B554064371BD10C7D0482DBAC1"/>
    <w:rsid w:val="00736445"/>
  </w:style>
  <w:style w:type="paragraph" w:customStyle="1" w:styleId="7CC80A9A0A444BC58988E8A6B6F84D93">
    <w:name w:val="7CC80A9A0A444BC58988E8A6B6F84D93"/>
    <w:rsid w:val="00736445"/>
  </w:style>
  <w:style w:type="paragraph" w:customStyle="1" w:styleId="EC879CC7A2BC476BB29EB4E45096B83B">
    <w:name w:val="EC879CC7A2BC476BB29EB4E45096B83B"/>
    <w:rsid w:val="00736445"/>
  </w:style>
  <w:style w:type="paragraph" w:customStyle="1" w:styleId="6EEE9BE17E6044D88FA16A091F8064C2">
    <w:name w:val="6EEE9BE17E6044D88FA16A091F8064C2"/>
    <w:rsid w:val="00736445"/>
  </w:style>
  <w:style w:type="paragraph" w:customStyle="1" w:styleId="8E48A8F2822341E4BC6F151FB07BDF9D">
    <w:name w:val="8E48A8F2822341E4BC6F151FB07BDF9D"/>
    <w:rsid w:val="00B7681B"/>
  </w:style>
  <w:style w:type="paragraph" w:customStyle="1" w:styleId="7027D33BAE7741F9BC3C92A4D906E46D">
    <w:name w:val="7027D33BAE7741F9BC3C92A4D906E46D"/>
    <w:rsid w:val="00B7681B"/>
  </w:style>
  <w:style w:type="paragraph" w:customStyle="1" w:styleId="3C4AAF95498145CFA3B4D46EC46108DF">
    <w:name w:val="3C4AAF95498145CFA3B4D46EC46108DF"/>
    <w:rsid w:val="00B7681B"/>
  </w:style>
  <w:style w:type="paragraph" w:customStyle="1" w:styleId="B01E908E090C4D539755E2EF59E20890">
    <w:name w:val="B01E908E090C4D539755E2EF59E20890"/>
    <w:rsid w:val="00B7681B"/>
  </w:style>
  <w:style w:type="paragraph" w:customStyle="1" w:styleId="8834DE2D879748A0B53E263D235B7803">
    <w:name w:val="8834DE2D879748A0B53E263D235B7803"/>
    <w:rsid w:val="00B7681B"/>
  </w:style>
  <w:style w:type="paragraph" w:customStyle="1" w:styleId="4A4EB6387E1641DDB70CD915327A9630">
    <w:name w:val="4A4EB6387E1641DDB70CD915327A9630"/>
    <w:rsid w:val="00B7681B"/>
  </w:style>
  <w:style w:type="paragraph" w:customStyle="1" w:styleId="8D2C4536EAE14C55AF918678A60B1E8D">
    <w:name w:val="8D2C4536EAE14C55AF918678A60B1E8D"/>
    <w:rsid w:val="00B7681B"/>
  </w:style>
  <w:style w:type="paragraph" w:customStyle="1" w:styleId="143BA4867B3F44D4A6D507983BCE64F0">
    <w:name w:val="143BA4867B3F44D4A6D507983BCE64F0"/>
    <w:rsid w:val="005E58C2"/>
  </w:style>
  <w:style w:type="paragraph" w:customStyle="1" w:styleId="751E1F23768B481FBC4E4241EE8653EA">
    <w:name w:val="751E1F23768B481FBC4E4241EE8653EA"/>
    <w:rsid w:val="005E58C2"/>
  </w:style>
  <w:style w:type="paragraph" w:customStyle="1" w:styleId="422FABBAF4BC41CDA639FF8C28A754DF">
    <w:name w:val="422FABBAF4BC41CDA639FF8C28A754DF"/>
    <w:rsid w:val="005E58C2"/>
  </w:style>
  <w:style w:type="paragraph" w:customStyle="1" w:styleId="DBB5003728084270809717F1A21D0934">
    <w:name w:val="DBB5003728084270809717F1A21D0934"/>
    <w:rsid w:val="005E58C2"/>
  </w:style>
  <w:style w:type="paragraph" w:customStyle="1" w:styleId="EDB0FAF7F08748F9BE8009C4AB8F8BD3">
    <w:name w:val="EDB0FAF7F08748F9BE8009C4AB8F8BD3"/>
    <w:rsid w:val="00097B8C"/>
  </w:style>
  <w:style w:type="paragraph" w:customStyle="1" w:styleId="3EF57E3E7E8B4DF39B14873C5A777020">
    <w:name w:val="3EF57E3E7E8B4DF39B14873C5A777020"/>
    <w:rsid w:val="00097B8C"/>
  </w:style>
  <w:style w:type="paragraph" w:customStyle="1" w:styleId="7189E7DA55D44B57B4F0B6D472DB5BE8">
    <w:name w:val="7189E7DA55D44B57B4F0B6D472DB5BE8"/>
    <w:rsid w:val="00097B8C"/>
  </w:style>
  <w:style w:type="paragraph" w:customStyle="1" w:styleId="EF73575EBB634899A76E16C62BE2D22B">
    <w:name w:val="EF73575EBB634899A76E16C62BE2D22B"/>
    <w:rsid w:val="00097B8C"/>
  </w:style>
  <w:style w:type="paragraph" w:customStyle="1" w:styleId="F7A5564E571043DD9ECAAB2F8DC6C117">
    <w:name w:val="F7A5564E571043DD9ECAAB2F8DC6C117"/>
    <w:rsid w:val="00097B8C"/>
  </w:style>
  <w:style w:type="paragraph" w:customStyle="1" w:styleId="AFFF75CB9F9447708822D4DC87BC6A46">
    <w:name w:val="AFFF75CB9F9447708822D4DC87BC6A46"/>
    <w:rsid w:val="00097B8C"/>
  </w:style>
  <w:style w:type="paragraph" w:customStyle="1" w:styleId="7B6F1F5FCE7848AF8B7FABC8CE9DBEF1">
    <w:name w:val="7B6F1F5FCE7848AF8B7FABC8CE9DBEF1"/>
    <w:rsid w:val="00097B8C"/>
  </w:style>
  <w:style w:type="paragraph" w:customStyle="1" w:styleId="44B62FF9C3DB4E0CB7B42AB61B97AAD8">
    <w:name w:val="44B62FF9C3DB4E0CB7B42AB61B97AAD8"/>
    <w:rsid w:val="00D87BA4"/>
  </w:style>
  <w:style w:type="paragraph" w:customStyle="1" w:styleId="D1D31A67C93E4D9BAADCD2055DCA12AB">
    <w:name w:val="D1D31A67C93E4D9BAADCD2055DCA12AB"/>
    <w:rsid w:val="00D87BA4"/>
  </w:style>
  <w:style w:type="paragraph" w:customStyle="1" w:styleId="690B2A7BF26642F4B5387B999F0DBC5C">
    <w:name w:val="690B2A7BF26642F4B5387B999F0DBC5C"/>
    <w:rsid w:val="006C610C"/>
  </w:style>
  <w:style w:type="paragraph" w:customStyle="1" w:styleId="83208D03A65748A8BD4E67E526EAA06D">
    <w:name w:val="83208D03A65748A8BD4E67E526EAA06D"/>
    <w:rsid w:val="006C610C"/>
  </w:style>
  <w:style w:type="paragraph" w:customStyle="1" w:styleId="B7C3E6D7450E4E788A627059AD1AF5D1">
    <w:name w:val="B7C3E6D7450E4E788A627059AD1AF5D1"/>
    <w:rsid w:val="006C610C"/>
  </w:style>
  <w:style w:type="paragraph" w:customStyle="1" w:styleId="F363490C32474DBA8459CBFA32599A12">
    <w:name w:val="F363490C32474DBA8459CBFA32599A12"/>
    <w:rsid w:val="006C610C"/>
  </w:style>
  <w:style w:type="paragraph" w:customStyle="1" w:styleId="062E75C4B8464A9986F32DCFC72E509F">
    <w:name w:val="062E75C4B8464A9986F32DCFC72E509F"/>
    <w:rsid w:val="006C610C"/>
  </w:style>
  <w:style w:type="paragraph" w:customStyle="1" w:styleId="3E2E95212F52411E80F9A891E88997BC">
    <w:name w:val="3E2E95212F52411E80F9A891E88997BC"/>
    <w:rsid w:val="006C610C"/>
  </w:style>
  <w:style w:type="paragraph" w:customStyle="1" w:styleId="E9650C327D684B39949296DE84F8F718">
    <w:name w:val="E9650C327D684B39949296DE84F8F718"/>
    <w:rsid w:val="006C610C"/>
  </w:style>
  <w:style w:type="paragraph" w:customStyle="1" w:styleId="A7A307EC723647D5A4459C90188726A8">
    <w:name w:val="A7A307EC723647D5A4459C90188726A8"/>
    <w:rsid w:val="006C610C"/>
  </w:style>
  <w:style w:type="paragraph" w:customStyle="1" w:styleId="6BB6946D5B9E43E889184E240FAD4B85">
    <w:name w:val="6BB6946D5B9E43E889184E240FAD4B85"/>
    <w:rsid w:val="006C610C"/>
  </w:style>
  <w:style w:type="paragraph" w:customStyle="1" w:styleId="C2A845DDCF9D4698A204D8C9BD4C6B56">
    <w:name w:val="C2A845DDCF9D4698A204D8C9BD4C6B56"/>
    <w:rsid w:val="006C610C"/>
  </w:style>
  <w:style w:type="paragraph" w:customStyle="1" w:styleId="24B08306B5CD4116B62796896F477F8A">
    <w:name w:val="24B08306B5CD4116B62796896F477F8A"/>
    <w:rsid w:val="006C610C"/>
  </w:style>
  <w:style w:type="paragraph" w:customStyle="1" w:styleId="494AA942A12A482E817322509015D867">
    <w:name w:val="494AA942A12A482E817322509015D867"/>
    <w:rsid w:val="00A810ED"/>
  </w:style>
  <w:style w:type="paragraph" w:customStyle="1" w:styleId="EFF4ECD7DFAC47999D3169C455299F9A">
    <w:name w:val="EFF4ECD7DFAC47999D3169C455299F9A"/>
    <w:rsid w:val="00A810ED"/>
  </w:style>
  <w:style w:type="paragraph" w:customStyle="1" w:styleId="08FDFE5AB81449A29936BE98D8B7A313">
    <w:name w:val="08FDFE5AB81449A29936BE98D8B7A313"/>
    <w:rsid w:val="00A810ED"/>
  </w:style>
  <w:style w:type="paragraph" w:customStyle="1" w:styleId="DA8D98BCF4A34C30A5BF1A7B0229A6A9">
    <w:name w:val="DA8D98BCF4A34C30A5BF1A7B0229A6A9"/>
    <w:rsid w:val="00A810ED"/>
  </w:style>
  <w:style w:type="paragraph" w:customStyle="1" w:styleId="053C7E94CB394CA58CFB420723EBC1C3">
    <w:name w:val="053C7E94CB394CA58CFB420723EBC1C3"/>
    <w:rsid w:val="00A810ED"/>
  </w:style>
  <w:style w:type="paragraph" w:customStyle="1" w:styleId="53C5C5AC1EB343B6B492737FA8D5DE39">
    <w:name w:val="53C5C5AC1EB343B6B492737FA8D5DE39"/>
    <w:rsid w:val="00A810ED"/>
  </w:style>
  <w:style w:type="paragraph" w:customStyle="1" w:styleId="194E2A0F5E844B22A4592D31C398BA3E">
    <w:name w:val="194E2A0F5E844B22A4592D31C398BA3E"/>
    <w:rsid w:val="00A810ED"/>
  </w:style>
  <w:style w:type="paragraph" w:customStyle="1" w:styleId="830E0391B433448CA53F4274C49B8C75">
    <w:name w:val="830E0391B433448CA53F4274C49B8C75"/>
    <w:rsid w:val="00A810ED"/>
  </w:style>
  <w:style w:type="paragraph" w:customStyle="1" w:styleId="1657B362108E42DC84D69833BE2D3C32">
    <w:name w:val="1657B362108E42DC84D69833BE2D3C32"/>
    <w:rsid w:val="00A810ED"/>
  </w:style>
  <w:style w:type="paragraph" w:customStyle="1" w:styleId="AA1D38582F9D4882963E39A8D90C5958">
    <w:name w:val="AA1D38582F9D4882963E39A8D90C5958"/>
    <w:rsid w:val="00A810ED"/>
  </w:style>
  <w:style w:type="paragraph" w:customStyle="1" w:styleId="5255C8D31AC34D4C96B885AC3780A380">
    <w:name w:val="5255C8D31AC34D4C96B885AC3780A380"/>
    <w:rsid w:val="00A810ED"/>
  </w:style>
  <w:style w:type="paragraph" w:customStyle="1" w:styleId="801DA0A0AC344D348742AD570E35CC0D">
    <w:name w:val="801DA0A0AC344D348742AD570E35CC0D"/>
    <w:rsid w:val="00A810ED"/>
  </w:style>
  <w:style w:type="paragraph" w:customStyle="1" w:styleId="61C53F20A76D4379A8B37CB01952B579">
    <w:name w:val="61C53F20A76D4379A8B37CB01952B579"/>
    <w:rsid w:val="00A810ED"/>
  </w:style>
  <w:style w:type="paragraph" w:customStyle="1" w:styleId="6F90BED61C22470DB51D381BBC0481D3">
    <w:name w:val="6F90BED61C22470DB51D381BBC0481D3"/>
    <w:rsid w:val="00A810ED"/>
  </w:style>
  <w:style w:type="paragraph" w:customStyle="1" w:styleId="649EDB22BD394C03A4F0D38D429062A2">
    <w:name w:val="649EDB22BD394C03A4F0D38D429062A2"/>
    <w:rsid w:val="00A810ED"/>
  </w:style>
  <w:style w:type="paragraph" w:customStyle="1" w:styleId="8A6F73B1984E4E1AA53FCCED19306036">
    <w:name w:val="8A6F73B1984E4E1AA53FCCED19306036"/>
    <w:rsid w:val="00A810ED"/>
  </w:style>
  <w:style w:type="paragraph" w:customStyle="1" w:styleId="B0744A404E9E4223943B4865955F14D1">
    <w:name w:val="B0744A404E9E4223943B4865955F14D1"/>
    <w:rsid w:val="00A810ED"/>
  </w:style>
  <w:style w:type="paragraph" w:customStyle="1" w:styleId="CBB9109223B240AF9346A86F347369D6">
    <w:name w:val="CBB9109223B240AF9346A86F347369D6"/>
    <w:rsid w:val="00A810ED"/>
  </w:style>
  <w:style w:type="paragraph" w:customStyle="1" w:styleId="72FBD66E1966475D8843058D8AB46388">
    <w:name w:val="72FBD66E1966475D8843058D8AB46388"/>
    <w:rsid w:val="00A810ED"/>
  </w:style>
  <w:style w:type="paragraph" w:customStyle="1" w:styleId="6FBE06E83C5B4A469694755FE8F0640B">
    <w:name w:val="6FBE06E83C5B4A469694755FE8F0640B"/>
    <w:rsid w:val="00A810ED"/>
  </w:style>
  <w:style w:type="paragraph" w:customStyle="1" w:styleId="8C19D63F64604C328C90442439500527">
    <w:name w:val="8C19D63F64604C328C90442439500527"/>
    <w:rsid w:val="00A810ED"/>
  </w:style>
  <w:style w:type="paragraph" w:customStyle="1" w:styleId="5DFDF0069A284E9E9159A1A5E8786B04">
    <w:name w:val="5DFDF0069A284E9E9159A1A5E8786B04"/>
    <w:rsid w:val="00A810ED"/>
  </w:style>
  <w:style w:type="paragraph" w:customStyle="1" w:styleId="3515389108E941FA845304CD9342CEC6">
    <w:name w:val="3515389108E941FA845304CD9342CEC6"/>
    <w:rsid w:val="00A810ED"/>
  </w:style>
  <w:style w:type="paragraph" w:customStyle="1" w:styleId="DF32DBA07DCB4A91ACF9A295B6E4F96D">
    <w:name w:val="DF32DBA07DCB4A91ACF9A295B6E4F96D"/>
    <w:rsid w:val="00A810ED"/>
  </w:style>
  <w:style w:type="paragraph" w:customStyle="1" w:styleId="CC6B7B2B29DF4F4FB2979CF0A5398FEC">
    <w:name w:val="CC6B7B2B29DF4F4FB2979CF0A5398FEC"/>
    <w:rsid w:val="00A810ED"/>
  </w:style>
  <w:style w:type="paragraph" w:customStyle="1" w:styleId="CA8C95D397DE488E9C72A110C6ACD5B2">
    <w:name w:val="CA8C95D397DE488E9C72A110C6ACD5B2"/>
    <w:rsid w:val="00A810ED"/>
  </w:style>
  <w:style w:type="paragraph" w:customStyle="1" w:styleId="167DB9D02D5249DAB97C8B6073EBB5C7">
    <w:name w:val="167DB9D02D5249DAB97C8B6073EBB5C7"/>
    <w:rsid w:val="00A810ED"/>
  </w:style>
  <w:style w:type="paragraph" w:customStyle="1" w:styleId="17AC7C85FA694167B5B6B0A1EE5507FB">
    <w:name w:val="17AC7C85FA694167B5B6B0A1EE5507FB"/>
    <w:rsid w:val="00570492"/>
  </w:style>
  <w:style w:type="paragraph" w:customStyle="1" w:styleId="B12C7190249C449E97202DF2C46EDFC1">
    <w:name w:val="B12C7190249C449E97202DF2C46EDFC1"/>
    <w:rsid w:val="00570492"/>
  </w:style>
  <w:style w:type="paragraph" w:customStyle="1" w:styleId="54B00E19273D4F2E947817E19FC98027">
    <w:name w:val="54B00E19273D4F2E947817E19FC98027"/>
    <w:rsid w:val="00570492"/>
  </w:style>
  <w:style w:type="paragraph" w:customStyle="1" w:styleId="94A450CFBE344F12892DF1DF9F1BBA4F">
    <w:name w:val="94A450CFBE344F12892DF1DF9F1BBA4F"/>
    <w:rsid w:val="00570492"/>
  </w:style>
  <w:style w:type="paragraph" w:customStyle="1" w:styleId="F0363797FA3E4343859D13E40F24B4FF">
    <w:name w:val="F0363797FA3E4343859D13E40F24B4FF"/>
    <w:rsid w:val="00570492"/>
  </w:style>
  <w:style w:type="paragraph" w:customStyle="1" w:styleId="E2B383D1256344148EC16D1CE4139CFE">
    <w:name w:val="E2B383D1256344148EC16D1CE4139CFE"/>
    <w:rsid w:val="00570492"/>
  </w:style>
  <w:style w:type="paragraph" w:customStyle="1" w:styleId="E412C433EFED402BB922C2C9B6CC1BEB">
    <w:name w:val="E412C433EFED402BB922C2C9B6CC1BEB"/>
    <w:rsid w:val="00570492"/>
  </w:style>
  <w:style w:type="paragraph" w:customStyle="1" w:styleId="88588F78406A44D7A7415F9EA8BDB95D">
    <w:name w:val="88588F78406A44D7A7415F9EA8BDB95D"/>
    <w:rsid w:val="00570492"/>
  </w:style>
  <w:style w:type="paragraph" w:customStyle="1" w:styleId="24F2719BEBB4401AB913E6E58914A1E7">
    <w:name w:val="24F2719BEBB4401AB913E6E58914A1E7"/>
    <w:rsid w:val="00E404A2"/>
  </w:style>
  <w:style w:type="paragraph" w:customStyle="1" w:styleId="B9ADCE5140214DCBB2D1456425743BEC">
    <w:name w:val="B9ADCE5140214DCBB2D1456425743BEC"/>
    <w:rsid w:val="00E404A2"/>
  </w:style>
  <w:style w:type="paragraph" w:customStyle="1" w:styleId="895552E6041A4A26A0C6A9B19F630FC6">
    <w:name w:val="895552E6041A4A26A0C6A9B19F630FC6"/>
    <w:rsid w:val="00E404A2"/>
  </w:style>
  <w:style w:type="paragraph" w:customStyle="1" w:styleId="B6692F98465B4DCD873753BCF116A1CD">
    <w:name w:val="B6692F98465B4DCD873753BCF116A1CD"/>
    <w:rsid w:val="00E404A2"/>
  </w:style>
  <w:style w:type="paragraph" w:customStyle="1" w:styleId="1AC3BB1B98674A3588A01F0845EEBDB0">
    <w:name w:val="1AC3BB1B98674A3588A01F0845EEBDB0"/>
    <w:rsid w:val="00E404A2"/>
  </w:style>
  <w:style w:type="paragraph" w:customStyle="1" w:styleId="76B9AA25615E4976A5F30959DE2C5D53">
    <w:name w:val="76B9AA25615E4976A5F30959DE2C5D53"/>
    <w:rsid w:val="00E404A2"/>
  </w:style>
  <w:style w:type="paragraph" w:customStyle="1" w:styleId="8ACA821E8A164D6F9550D880DCCF8145">
    <w:name w:val="8ACA821E8A164D6F9550D880DCCF8145"/>
    <w:rsid w:val="00E404A2"/>
  </w:style>
  <w:style w:type="paragraph" w:customStyle="1" w:styleId="F7B178FBBEF942A4B3B3A48345DD49A4">
    <w:name w:val="F7B178FBBEF942A4B3B3A48345DD49A4"/>
    <w:rsid w:val="00E404A2"/>
  </w:style>
  <w:style w:type="paragraph" w:customStyle="1" w:styleId="C59DD6F2944045059EB317F43EC3BBA3">
    <w:name w:val="C59DD6F2944045059EB317F43EC3BBA3"/>
    <w:rsid w:val="00E404A2"/>
  </w:style>
  <w:style w:type="paragraph" w:customStyle="1" w:styleId="68FD19AB62FD451980F4505C15010784">
    <w:name w:val="68FD19AB62FD451980F4505C15010784"/>
    <w:rsid w:val="00E404A2"/>
  </w:style>
  <w:style w:type="paragraph" w:customStyle="1" w:styleId="80C675580B94477FB9401EFDF66E7045">
    <w:name w:val="80C675580B94477FB9401EFDF66E7045"/>
    <w:rsid w:val="00E404A2"/>
  </w:style>
  <w:style w:type="paragraph" w:customStyle="1" w:styleId="CE71277AA05A4780AC659CB567F3CD44">
    <w:name w:val="CE71277AA05A4780AC659CB567F3CD44"/>
    <w:rsid w:val="00E404A2"/>
  </w:style>
  <w:style w:type="paragraph" w:customStyle="1" w:styleId="DCA471B38DDF4A4CAB7667B9A2606872">
    <w:name w:val="DCA471B38DDF4A4CAB7667B9A2606872"/>
    <w:rsid w:val="00E404A2"/>
  </w:style>
  <w:style w:type="paragraph" w:customStyle="1" w:styleId="B7CCB41F8145437AAD3D26FA73FA6466">
    <w:name w:val="B7CCB41F8145437AAD3D26FA73FA6466"/>
    <w:rsid w:val="00E404A2"/>
  </w:style>
  <w:style w:type="paragraph" w:customStyle="1" w:styleId="C61268D42C8B493BA80B2E04320D53E6">
    <w:name w:val="C61268D42C8B493BA80B2E04320D53E6"/>
    <w:rsid w:val="00E404A2"/>
  </w:style>
  <w:style w:type="paragraph" w:customStyle="1" w:styleId="3452E96FA6BF43B6A472E0C672B3EAD6">
    <w:name w:val="3452E96FA6BF43B6A472E0C672B3EAD6"/>
    <w:rsid w:val="00E404A2"/>
  </w:style>
  <w:style w:type="paragraph" w:customStyle="1" w:styleId="DBB427DE42E04690A0D92ADBF7729688">
    <w:name w:val="DBB427DE42E04690A0D92ADBF7729688"/>
    <w:rsid w:val="00E404A2"/>
  </w:style>
  <w:style w:type="paragraph" w:customStyle="1" w:styleId="E68819CC79874F23BADCF885E538246E">
    <w:name w:val="E68819CC79874F23BADCF885E538246E"/>
    <w:rsid w:val="00E404A2"/>
  </w:style>
  <w:style w:type="paragraph" w:customStyle="1" w:styleId="0365A3C9ECFC4A189AFB572BE962C1D7">
    <w:name w:val="0365A3C9ECFC4A189AFB572BE962C1D7"/>
    <w:rsid w:val="00E404A2"/>
  </w:style>
  <w:style w:type="paragraph" w:customStyle="1" w:styleId="F24C445450484F3885041440F4C7DDDA">
    <w:name w:val="F24C445450484F3885041440F4C7DDDA"/>
    <w:rsid w:val="00E404A2"/>
  </w:style>
  <w:style w:type="paragraph" w:customStyle="1" w:styleId="599C4FFAD55C4A5B888E83FE261D46A8">
    <w:name w:val="599C4FFAD55C4A5B888E83FE261D46A8"/>
    <w:rsid w:val="006C7F09"/>
    <w:rPr>
      <w:lang w:val="en-GB" w:eastAsia="ko-KR"/>
    </w:rPr>
  </w:style>
  <w:style w:type="paragraph" w:customStyle="1" w:styleId="59F247C2B431470799BA9AD42BDCB231">
    <w:name w:val="59F247C2B431470799BA9AD42BDCB231"/>
    <w:rsid w:val="006C7F09"/>
    <w:rPr>
      <w:lang w:val="en-GB" w:eastAsia="ko-KR"/>
    </w:rPr>
  </w:style>
  <w:style w:type="paragraph" w:customStyle="1" w:styleId="40255126AA1A47AE80CB9A94D14D96A9">
    <w:name w:val="40255126AA1A47AE80CB9A94D14D96A9"/>
    <w:rsid w:val="006C7F09"/>
    <w:rPr>
      <w:lang w:val="en-GB" w:eastAsia="ko-KR"/>
    </w:rPr>
  </w:style>
  <w:style w:type="paragraph" w:customStyle="1" w:styleId="E83BEF4F51924A51BAA0FF2C4AE53005">
    <w:name w:val="E83BEF4F51924A51BAA0FF2C4AE53005"/>
    <w:rsid w:val="006C7F09"/>
    <w:rPr>
      <w:lang w:val="en-GB" w:eastAsia="ko-KR"/>
    </w:rPr>
  </w:style>
  <w:style w:type="paragraph" w:customStyle="1" w:styleId="052018D6B6214D049AB0B997A9EE624D">
    <w:name w:val="052018D6B6214D049AB0B997A9EE624D"/>
    <w:rsid w:val="006C7F09"/>
    <w:rPr>
      <w:lang w:val="en-GB" w:eastAsia="ko-KR"/>
    </w:rPr>
  </w:style>
  <w:style w:type="paragraph" w:customStyle="1" w:styleId="AEC99D610F6B4669BA1CEB5BBD9D6247">
    <w:name w:val="AEC99D610F6B4669BA1CEB5BBD9D6247"/>
    <w:rsid w:val="006C7F09"/>
    <w:rPr>
      <w:lang w:val="en-GB" w:eastAsia="ko-KR"/>
    </w:rPr>
  </w:style>
  <w:style w:type="paragraph" w:customStyle="1" w:styleId="27576E9E8A4347F6949A84EF23011F4A">
    <w:name w:val="27576E9E8A4347F6949A84EF23011F4A"/>
    <w:rsid w:val="00A1468C"/>
    <w:rPr>
      <w:lang w:val="da-DK" w:eastAsia="da-DK"/>
    </w:rPr>
  </w:style>
  <w:style w:type="paragraph" w:customStyle="1" w:styleId="D1A8CFB9F14C4801B3AC4A85F8601064">
    <w:name w:val="D1A8CFB9F14C4801B3AC4A85F8601064"/>
    <w:rsid w:val="002017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_ D o c u m e n t _ N o _ > E x t e r n a l _ D o c u m e n t _ N o _ < / E x t e r n a l _ D o c u m e n t _ N o _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E x t e r n a l L a b l e > E x t e r n a l L a b l e < / E x t e r n a l L a b l e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e r v i c e _ P e r i o d > S e r v i c e _ P e r i o d < / S e r v i c e _ P e r i o d >  
         < S e r v i c e L a b l e > S e r v i c e L a b l e < / S e r v i c e L a b l e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0F0DF-CFF2-49D0-8723-A5AD8273270D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F338DB4F-AB9C-4FB9-A6CD-9D4E44A99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2018-02-13T10:32:00Z</dcterms:created>
  <dcterms:modified xsi:type="dcterms:W3CDTF">2022-08-29T12:04:00Z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encimita@microsoft.com</vt:lpwstr>
  </property>
  <property fmtid="{D5CDD505-2E9C-101B-9397-08002B2CF9AE}" pid="5" name="MSIP_Label_f42aa342-8706-4288-bd11-ebb85995028c_SetDate">
    <vt:lpwstr>2018-02-05T14:41:54.3601936Z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